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7C" w:rsidRPr="002F202C" w:rsidRDefault="002F202C" w:rsidP="00AA7C24">
      <w:pPr>
        <w:rPr>
          <w:rFonts w:ascii="Calibri" w:hAnsi="Calibri"/>
          <w:b/>
          <w:sz w:val="44"/>
          <w:szCs w:val="20"/>
        </w:rPr>
      </w:pPr>
      <w:bookmarkStart w:id="0" w:name="_GoBack"/>
      <w:bookmarkEnd w:id="0"/>
      <w:r w:rsidRPr="002F202C">
        <w:rPr>
          <w:rFonts w:ascii="Calibri" w:hAnsi="Calibri"/>
          <w:b/>
          <w:sz w:val="44"/>
          <w:szCs w:val="20"/>
        </w:rPr>
        <w:t>Especificação Física</w:t>
      </w:r>
    </w:p>
    <w:p w:rsidR="002F202C" w:rsidRPr="002F202C" w:rsidRDefault="002F202C" w:rsidP="00AA7C24">
      <w:pPr>
        <w:rPr>
          <w:rFonts w:ascii="Calibri" w:hAnsi="Calibri"/>
          <w:b/>
          <w:sz w:val="44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  <w:r w:rsidRPr="002F202C">
        <w:rPr>
          <w:rFonts w:ascii="Calibri" w:hAnsi="Calibri"/>
          <w:b/>
          <w:sz w:val="28"/>
          <w:szCs w:val="20"/>
        </w:rPr>
        <w:t>Dicionário de Dados</w:t>
      </w: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  <w:r w:rsidRPr="002F202C">
        <w:rPr>
          <w:rFonts w:ascii="Calibri" w:hAnsi="Calibri"/>
          <w:b/>
          <w:szCs w:val="20"/>
        </w:rPr>
        <w:t>Tabela</w:t>
      </w: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2F202C" w:rsidRPr="002F202C" w:rsidTr="002F202C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2F202C" w:rsidRPr="002F202C" w:rsidTr="002F202C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SZA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CARTA DE COBRANÇA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Exclusivo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 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  <w:r w:rsidRPr="002F202C">
        <w:rPr>
          <w:rFonts w:ascii="Calibri" w:hAnsi="Calibri"/>
          <w:b/>
          <w:sz w:val="22"/>
          <w:szCs w:val="20"/>
        </w:rPr>
        <w:t>Campos</w:t>
      </w: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ZA_FILIAL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Filial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Filial do Sistema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 de Campos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033 - Tamanho da Filial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ZA_CLIENTE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Cód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 xml:space="preserve"> Cliente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Código Cliente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Código Cliente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ZA_LOJA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Loja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Loja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Loja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ZA_NOME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40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Nome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Nome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Nome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04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ZA_PREFIXO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3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Prefixo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Prefixo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Prefixo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05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ZA_NUM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9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Número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Número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Número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06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ZA_PARCELA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Parcela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Parcela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Parcela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07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ZA_TIPO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3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Tipo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Tipo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Tipo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08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ZA_EMISSAO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Emissão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Emissão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Emissão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09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ZA_VENCTO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Vencimento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Vencimento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Vencimento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ZA_VALOR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Numérico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16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@E 9,999,999,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999,999.99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11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ZA_DATA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 Envio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 Envio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 Envio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ZA_EMAIL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254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Email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 xml:space="preserve"> Envio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Email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 xml:space="preserve"> Envio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Email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 xml:space="preserve"> Envio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13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  <w:r w:rsidRPr="002F202C">
        <w:rPr>
          <w:rFonts w:ascii="Calibri" w:hAnsi="Calibri"/>
          <w:b/>
          <w:sz w:val="22"/>
          <w:szCs w:val="20"/>
        </w:rPr>
        <w:t>Índices</w:t>
      </w: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SZA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ZA_FILIAL + ZA_PREFIXO + ZA_NUM + ZA_PARCELA + ZA_TIPO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Prefixo+Número+Parcela+Tipo</w:t>
            </w:r>
            <w:proofErr w:type="spellEnd"/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  <w:r w:rsidRPr="002F202C">
        <w:rPr>
          <w:rFonts w:ascii="Calibri" w:hAnsi="Calibri"/>
          <w:b/>
          <w:sz w:val="22"/>
          <w:szCs w:val="20"/>
        </w:rPr>
        <w:t>Campos</w:t>
      </w:r>
    </w:p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E1_XDTUCBR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Dt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Ult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Cobr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 da Última Cobrança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Visualizar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 da Última Carta de Cobrança.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Q2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2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  <w:r w:rsidRPr="002F202C">
        <w:rPr>
          <w:rFonts w:ascii="Calibri" w:hAnsi="Calibri"/>
          <w:b/>
          <w:sz w:val="20"/>
          <w:szCs w:val="20"/>
        </w:rPr>
        <w:br w:type="page"/>
      </w:r>
      <w:r w:rsidRPr="002F202C">
        <w:rPr>
          <w:rFonts w:ascii="Calibri" w:hAnsi="Calibri"/>
          <w:b/>
          <w:sz w:val="28"/>
          <w:szCs w:val="20"/>
        </w:rPr>
        <w:lastRenderedPageBreak/>
        <w:t>Parâmetros do Sistema</w:t>
      </w: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MV_DCRTCBR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Numérico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Dias de validade da carta de cobrança para envio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Cont.Descric</w:t>
            </w:r>
            <w:proofErr w:type="spellEnd"/>
            <w:r w:rsidRPr="002F202C">
              <w:rPr>
                <w:rFonts w:ascii="Calibri" w:hAnsi="Calibri"/>
                <w:b/>
                <w:sz w:val="18"/>
                <w:szCs w:val="20"/>
              </w:rPr>
              <w:t>.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 xml:space="preserve"> nova carta de cobrança.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MV_MSGCOBR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Mensagem do corpo do e-mail da carta de cobrança.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MV_NUMCOBR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Número da próxima carta de cobrança.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  <w:r w:rsidRPr="002F202C">
        <w:rPr>
          <w:rFonts w:ascii="Calibri" w:hAnsi="Calibri"/>
          <w:b/>
          <w:sz w:val="20"/>
          <w:szCs w:val="20"/>
        </w:rPr>
        <w:br w:type="page"/>
      </w:r>
      <w:r w:rsidRPr="002F202C">
        <w:rPr>
          <w:rFonts w:ascii="Calibri" w:hAnsi="Calibri"/>
          <w:b/>
          <w:sz w:val="28"/>
          <w:szCs w:val="20"/>
        </w:rPr>
        <w:lastRenderedPageBreak/>
        <w:t>Grupo de Perguntas</w:t>
      </w: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  <w:r w:rsidRPr="002F202C">
        <w:rPr>
          <w:rFonts w:ascii="Calibri" w:hAnsi="Calibri"/>
          <w:b/>
          <w:szCs w:val="20"/>
        </w:rPr>
        <w:t>Grupo: IFINC001</w:t>
      </w: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IFINC001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Filial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XM0 - Filiais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IFINC001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Filial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Até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Validação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NaoVazio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XM0 - Filiais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IFINC001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Cliente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SA1 - Cliente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ZZZZZZZZZZZZZZZZZZZZ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IFINC001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04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Loja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SA1LJ - Clientes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IFINC001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05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Cliente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Até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Validação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NaoVazio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SA1 - Cliente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ZZZZZZZZZZZZZZZZZZZZ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IFINC001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06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Loja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Até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Validação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NaoVazio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SA1LJ - Clientes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  <w:r w:rsidRPr="002F202C">
        <w:rPr>
          <w:rFonts w:ascii="Calibri" w:hAnsi="Calibri"/>
          <w:b/>
          <w:szCs w:val="20"/>
        </w:rPr>
        <w:t>Grupo: IFINR002</w:t>
      </w: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Filial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XM0 - Filiais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Filial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Até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Validação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NaoVazio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XM0 - Filiais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Cliente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SA1 - Cliente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04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Loja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SA1LJ - Clientes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05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Cliente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Até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Validação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NaoVazio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SA1 - Cliente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ZZZZZZZZZZZZZZZZZZZZ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06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Loja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Até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2F202C">
              <w:rPr>
                <w:rFonts w:ascii="Calibri" w:hAnsi="Calibri"/>
                <w:b/>
                <w:sz w:val="18"/>
                <w:szCs w:val="20"/>
              </w:rPr>
              <w:t>Formarto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Validação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NaoVazio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SA1LJ - Clientes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ZZ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07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Data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De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lastRenderedPageBreak/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20160101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Grupo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IFINR002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08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Pergunta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 xml:space="preserve">Data </w:t>
            </w:r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Até ?</w:t>
            </w:r>
            <w:proofErr w:type="gramEnd"/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Validação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2F202C">
              <w:rPr>
                <w:rFonts w:ascii="Calibri" w:hAnsi="Calibri"/>
                <w:sz w:val="18"/>
                <w:szCs w:val="20"/>
              </w:rPr>
              <w:t>NaoVazio</w:t>
            </w:r>
            <w:proofErr w:type="spellEnd"/>
            <w:r w:rsidRPr="002F202C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2F202C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Objeto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G</w:t>
            </w:r>
          </w:p>
        </w:tc>
      </w:tr>
      <w:tr w:rsidR="002F202C" w:rsidRPr="002F202C" w:rsidTr="002F202C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2F202C">
              <w:rPr>
                <w:rFonts w:ascii="Calibri" w:hAnsi="Calibri"/>
                <w:b/>
                <w:sz w:val="18"/>
                <w:szCs w:val="20"/>
              </w:rPr>
              <w:t>Conteúdo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2F202C" w:rsidRPr="002F202C" w:rsidRDefault="002F202C" w:rsidP="002F202C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2F202C">
              <w:rPr>
                <w:rFonts w:ascii="Calibri" w:hAnsi="Calibri"/>
                <w:sz w:val="18"/>
                <w:szCs w:val="20"/>
              </w:rPr>
              <w:t>20161231</w:t>
            </w:r>
          </w:p>
        </w:tc>
      </w:tr>
    </w:tbl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</w:p>
    <w:p w:rsidR="002F202C" w:rsidRPr="002F202C" w:rsidRDefault="002F202C" w:rsidP="00AA7C24">
      <w:pPr>
        <w:rPr>
          <w:rFonts w:ascii="Calibri" w:hAnsi="Calibri"/>
          <w:b/>
          <w:sz w:val="20"/>
          <w:szCs w:val="20"/>
        </w:rPr>
      </w:pPr>
      <w:r w:rsidRPr="002F202C">
        <w:rPr>
          <w:rFonts w:ascii="Calibri" w:hAnsi="Calibri"/>
          <w:b/>
          <w:sz w:val="20"/>
          <w:szCs w:val="20"/>
        </w:rPr>
        <w:br w:type="page"/>
      </w:r>
    </w:p>
    <w:sectPr w:rsidR="002F202C" w:rsidRPr="002F202C" w:rsidSect="00DA3F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oluna1" w:val="Conteúdo"/>
    <w:docVar w:name="ccoluna2" w:val="20161231"/>
    <w:docVar w:name="ccoluna3" w:val="Exclusivo"/>
    <w:docVar w:name="ccoluna4" w:val=" "/>
    <w:docVar w:name="ctabdesc" w:val="MODELOS"/>
    <w:docVar w:name="ctabmodo" w:val="Uso: [ ]Exclusivo [X]Compart."/>
    <w:docVar w:name="ctabnome" w:val="PA1"/>
    <w:docVar w:name="ctexto" w:val="Grupo: IFINR002"/>
    <w:docVar w:name="cvldatri" w:val="1"/>
    <w:docVar w:name="cvldcont" w:val="IIf(INCLUI,&quot;&quot;,RetField(&quot;PA0&quot;,1,xFilial(&quot;PA0&quot;)+PA1-&gt;PA1_CODMAR,&quot;PA0_DESC&quot;))"/>
    <w:docVar w:name="cvldcpo" w:val="PA1_DSCMAR"/>
    <w:docVar w:name="cx3comb" w:val=" "/>
    <w:docVar w:name="cx3desc" w:val="Descricao da Marca"/>
    <w:docVar w:name="cx3f3" w:val=" "/>
    <w:docVar w:name="cx3gati" w:val=" "/>
    <w:docVar w:name="cx3inip" w:val="X"/>
    <w:docVar w:name="cx3nome" w:val="PA1_DSCMAR"/>
    <w:docVar w:name="cx3pict" w:val="@!"/>
    <w:docVar w:name="cx3tamd" w:val="0"/>
    <w:docVar w:name="cx3tami" w:val="20"/>
    <w:docVar w:name="cx3tipo" w:val="C"/>
    <w:docVar w:name="cx3tit" w:val="Descr Marca"/>
    <w:docVar w:name="cx3vali" w:val=" "/>
    <w:docVar w:name="cx3when" w:val=" "/>
  </w:docVars>
  <w:rsids>
    <w:rsidRoot w:val="002F202C"/>
    <w:rsid w:val="000229AF"/>
    <w:rsid w:val="00040A16"/>
    <w:rsid w:val="000645EF"/>
    <w:rsid w:val="00083F08"/>
    <w:rsid w:val="00091861"/>
    <w:rsid w:val="0009351B"/>
    <w:rsid w:val="000A3F07"/>
    <w:rsid w:val="000B02DE"/>
    <w:rsid w:val="000C25F6"/>
    <w:rsid w:val="000D1805"/>
    <w:rsid w:val="000E73E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D394A"/>
    <w:rsid w:val="001F147A"/>
    <w:rsid w:val="001F3D47"/>
    <w:rsid w:val="00202F2F"/>
    <w:rsid w:val="00213788"/>
    <w:rsid w:val="00222BD3"/>
    <w:rsid w:val="00234130"/>
    <w:rsid w:val="002347B5"/>
    <w:rsid w:val="0027381F"/>
    <w:rsid w:val="00284380"/>
    <w:rsid w:val="002D3F7D"/>
    <w:rsid w:val="002D6E23"/>
    <w:rsid w:val="002F1271"/>
    <w:rsid w:val="002F202C"/>
    <w:rsid w:val="00301DF3"/>
    <w:rsid w:val="00301E99"/>
    <w:rsid w:val="003237B0"/>
    <w:rsid w:val="0034644B"/>
    <w:rsid w:val="00375FAA"/>
    <w:rsid w:val="003B710E"/>
    <w:rsid w:val="003E22CD"/>
    <w:rsid w:val="003E4B77"/>
    <w:rsid w:val="004011BB"/>
    <w:rsid w:val="00406A3F"/>
    <w:rsid w:val="0049435B"/>
    <w:rsid w:val="004A351B"/>
    <w:rsid w:val="004E43A6"/>
    <w:rsid w:val="004F1717"/>
    <w:rsid w:val="004F287F"/>
    <w:rsid w:val="00506A3F"/>
    <w:rsid w:val="0053090E"/>
    <w:rsid w:val="005370D1"/>
    <w:rsid w:val="0055177F"/>
    <w:rsid w:val="0058482C"/>
    <w:rsid w:val="005B381B"/>
    <w:rsid w:val="005E499C"/>
    <w:rsid w:val="005F5C62"/>
    <w:rsid w:val="006443EF"/>
    <w:rsid w:val="00685770"/>
    <w:rsid w:val="006A2623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90432"/>
    <w:rsid w:val="007A1BA2"/>
    <w:rsid w:val="007D6A7B"/>
    <w:rsid w:val="00802124"/>
    <w:rsid w:val="00817F2C"/>
    <w:rsid w:val="00823912"/>
    <w:rsid w:val="00855171"/>
    <w:rsid w:val="00866201"/>
    <w:rsid w:val="008706C8"/>
    <w:rsid w:val="0089560A"/>
    <w:rsid w:val="00896428"/>
    <w:rsid w:val="008D1AE4"/>
    <w:rsid w:val="008E6E31"/>
    <w:rsid w:val="00910BA5"/>
    <w:rsid w:val="00912C9E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4279"/>
    <w:rsid w:val="009F1EA5"/>
    <w:rsid w:val="00A07DD7"/>
    <w:rsid w:val="00A17612"/>
    <w:rsid w:val="00A2369A"/>
    <w:rsid w:val="00A619DC"/>
    <w:rsid w:val="00A62239"/>
    <w:rsid w:val="00A834A0"/>
    <w:rsid w:val="00AA1E29"/>
    <w:rsid w:val="00AA7C24"/>
    <w:rsid w:val="00AD1938"/>
    <w:rsid w:val="00AE3170"/>
    <w:rsid w:val="00AF504F"/>
    <w:rsid w:val="00B03207"/>
    <w:rsid w:val="00B05558"/>
    <w:rsid w:val="00B07C82"/>
    <w:rsid w:val="00B34A5E"/>
    <w:rsid w:val="00B37CE9"/>
    <w:rsid w:val="00B46CD8"/>
    <w:rsid w:val="00B54531"/>
    <w:rsid w:val="00B61040"/>
    <w:rsid w:val="00B72003"/>
    <w:rsid w:val="00B83944"/>
    <w:rsid w:val="00B879AC"/>
    <w:rsid w:val="00BB291D"/>
    <w:rsid w:val="00BC789A"/>
    <w:rsid w:val="00BD74F5"/>
    <w:rsid w:val="00C10419"/>
    <w:rsid w:val="00C808A1"/>
    <w:rsid w:val="00C850ED"/>
    <w:rsid w:val="00CA4F2D"/>
    <w:rsid w:val="00CF60B5"/>
    <w:rsid w:val="00D11A1F"/>
    <w:rsid w:val="00D261DE"/>
    <w:rsid w:val="00D33DB7"/>
    <w:rsid w:val="00D4137C"/>
    <w:rsid w:val="00D4410F"/>
    <w:rsid w:val="00D50DF4"/>
    <w:rsid w:val="00D55C79"/>
    <w:rsid w:val="00D7553D"/>
    <w:rsid w:val="00DA3F03"/>
    <w:rsid w:val="00DA5A1E"/>
    <w:rsid w:val="00DE13F7"/>
    <w:rsid w:val="00DE39EC"/>
    <w:rsid w:val="00DF4B4C"/>
    <w:rsid w:val="00DF5601"/>
    <w:rsid w:val="00E07045"/>
    <w:rsid w:val="00E253C8"/>
    <w:rsid w:val="00E4442C"/>
    <w:rsid w:val="00E529C0"/>
    <w:rsid w:val="00E60DEA"/>
    <w:rsid w:val="00E8105B"/>
    <w:rsid w:val="00E90657"/>
    <w:rsid w:val="00EA2ED5"/>
    <w:rsid w:val="00EA6065"/>
    <w:rsid w:val="00EB36BD"/>
    <w:rsid w:val="00EC3359"/>
    <w:rsid w:val="00EE5B42"/>
    <w:rsid w:val="00EE5CA9"/>
    <w:rsid w:val="00EF18D0"/>
    <w:rsid w:val="00F00A2A"/>
    <w:rsid w:val="00F40C12"/>
    <w:rsid w:val="00F53850"/>
    <w:rsid w:val="00F737B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F0103-5742-4A8E-B94C-3E70B89D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9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~1.ALV\AppData\Local\Temp\AutoDo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AutoDoc.dot</Template>
  <TotalTime>6</TotalTime>
  <Pages>19</Pages>
  <Words>877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Elton Teodoro Alves</dc:creator>
  <cp:keywords/>
  <dc:description/>
  <cp:lastModifiedBy>Elton Teodoro Alves</cp:lastModifiedBy>
  <cp:revision>1</cp:revision>
  <dcterms:created xsi:type="dcterms:W3CDTF">2016-12-19T16:26:00Z</dcterms:created>
  <dcterms:modified xsi:type="dcterms:W3CDTF">2016-12-19T16:32:00Z</dcterms:modified>
</cp:coreProperties>
</file>