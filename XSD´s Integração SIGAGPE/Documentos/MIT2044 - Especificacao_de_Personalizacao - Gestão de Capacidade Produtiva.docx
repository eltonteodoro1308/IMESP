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C" w:rsidRPr="00EA3A95" w:rsidRDefault="00C2499C" w:rsidP="006F1364">
      <w:pPr>
        <w:ind w:left="567"/>
        <w:rPr>
          <w:lang w:val="en-US"/>
        </w:rPr>
      </w:pPr>
    </w:p>
    <w:p w:rsidR="00B37B2B" w:rsidRPr="00B71428" w:rsidRDefault="008A24E7" w:rsidP="00B37B2B">
      <w:r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38E22E41" wp14:editId="58153C4B">
                <wp:simplePos x="0" y="0"/>
                <wp:positionH relativeFrom="margin">
                  <wp:align>right</wp:align>
                </wp:positionH>
                <wp:positionV relativeFrom="paragraph">
                  <wp:posOffset>7172960</wp:posOffset>
                </wp:positionV>
                <wp:extent cx="2450465" cy="374015"/>
                <wp:effectExtent l="0" t="0" r="0" b="6985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D7899" w:rsidRDefault="008A24E7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26/01/2017</w:t>
                            </w:r>
                          </w:p>
                          <w:p w:rsidR="00000000" w:rsidRDefault="009E4163"/>
                          <w:p w:rsidR="0001387E" w:rsidRPr="008D7899" w:rsidRDefault="008A24E7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22E4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41.75pt;margin-top:564.8pt;width:192.95pt;height:29.45pt;z-index:25202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" filled="f" stroked="f">
                <v:textbox>
                  <w:txbxContent>
                    <w:p w:rsidR="0001387E" w:rsidRPr="008D7899" w:rsidRDefault="008A24E7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26/01/2017</w:t>
                      </w:r>
                    </w:p>
                    <w:p w:rsidR="00000000" w:rsidRDefault="009E4163"/>
                    <w:p w:rsidR="0001387E" w:rsidRPr="008D7899" w:rsidRDefault="008A24E7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1FE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0409171" wp14:editId="48184BC8">
                <wp:simplePos x="0" y="0"/>
                <wp:positionH relativeFrom="margin">
                  <wp:align>right</wp:align>
                </wp:positionH>
                <wp:positionV relativeFrom="paragraph">
                  <wp:posOffset>5771515</wp:posOffset>
                </wp:positionV>
                <wp:extent cx="6667500" cy="1547495"/>
                <wp:effectExtent l="0" t="0" r="0" b="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154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MIT</w:t>
                            </w:r>
                            <w:r w:rsidR="00A97C29">
                              <w:rPr>
                                <w:lang w:val="pt-BR"/>
                              </w:rPr>
                              <w:t>2</w:t>
                            </w:r>
                            <w:r w:rsidRPr="008371FE">
                              <w:rPr>
                                <w:lang w:val="pt-BR"/>
                              </w:rPr>
                              <w:t>044 – Especificação de Personalização</w:t>
                            </w:r>
                            <w:r w:rsidR="004A42EE">
                              <w:rPr>
                                <w:lang w:val="pt-BR"/>
                              </w:rPr>
                              <w:t xml:space="preserve"> – </w:t>
                            </w:r>
                            <w:r w:rsidR="00CE76D5">
                              <w:rPr>
                                <w:lang w:val="pt-BR"/>
                              </w:rPr>
                              <w:t>Gestão de Capacidade Produtiva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0" w:name="_Toc475087924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0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  <w:p w:rsidR="00000000" w:rsidRDefault="009E4163"/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MIT</w:t>
                            </w:r>
                            <w:r w:rsidR="00A97C29">
                              <w:rPr>
                                <w:lang w:val="pt-BR"/>
                              </w:rPr>
                              <w:t>2</w:t>
                            </w:r>
                            <w:r w:rsidRPr="008371FE">
                              <w:rPr>
                                <w:lang w:val="pt-BR"/>
                              </w:rPr>
                              <w:t>044 – Especificação de Personalização</w:t>
                            </w:r>
                            <w:r w:rsidR="004A42EE">
                              <w:rPr>
                                <w:lang w:val="pt-BR"/>
                              </w:rPr>
                              <w:t xml:space="preserve"> – </w:t>
                            </w:r>
                            <w:r w:rsidR="00CE76D5">
                              <w:rPr>
                                <w:lang w:val="pt-BR"/>
                              </w:rPr>
                              <w:t>Gestão de Capacidade Produtiva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1" w:name="_Toc476319091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1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9171" id="Text Box 23" o:spid="_x0000_s1027" type="#_x0000_t202" style="position:absolute;left:0;text-align:left;margin-left:473.8pt;margin-top:454.45pt;width:525pt;height:121.85pt;z-index:25201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" filled="f" stroked="f">
                <v:textbox>
                  <w:txbxContent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MIT</w:t>
                      </w:r>
                      <w:r w:rsidR="00A97C29">
                        <w:rPr>
                          <w:lang w:val="pt-BR"/>
                        </w:rPr>
                        <w:t>2</w:t>
                      </w:r>
                      <w:r w:rsidRPr="008371FE">
                        <w:rPr>
                          <w:lang w:val="pt-BR"/>
                        </w:rPr>
                        <w:t>044 – Especificação de Personalização</w:t>
                      </w:r>
                      <w:r w:rsidR="004A42EE">
                        <w:rPr>
                          <w:lang w:val="pt-BR"/>
                        </w:rPr>
                        <w:t xml:space="preserve"> – </w:t>
                      </w:r>
                      <w:r w:rsidR="00CE76D5">
                        <w:rPr>
                          <w:lang w:val="pt-BR"/>
                        </w:rPr>
                        <w:t>Gestão de Capacidade Produtiva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2" w:name="_Toc475087924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2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  <w:p w:rsidR="00000000" w:rsidRDefault="009E4163"/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MIT</w:t>
                      </w:r>
                      <w:r w:rsidR="00A97C29">
                        <w:rPr>
                          <w:lang w:val="pt-BR"/>
                        </w:rPr>
                        <w:t>2</w:t>
                      </w:r>
                      <w:r w:rsidRPr="008371FE">
                        <w:rPr>
                          <w:lang w:val="pt-BR"/>
                        </w:rPr>
                        <w:t>044 – Especificação de Personalização</w:t>
                      </w:r>
                      <w:r w:rsidR="004A42EE">
                        <w:rPr>
                          <w:lang w:val="pt-BR"/>
                        </w:rPr>
                        <w:t xml:space="preserve"> – </w:t>
                      </w:r>
                      <w:r w:rsidR="00CE76D5">
                        <w:rPr>
                          <w:lang w:val="pt-BR"/>
                        </w:rPr>
                        <w:t>Gestão de Capacidade Produtiva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3" w:name="_Toc476319091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3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p w:rsidR="006861F2" w:rsidRPr="00517D35" w:rsidRDefault="000839FD" w:rsidP="0070783E">
      <w:pPr>
        <w:pStyle w:val="Ttulo"/>
      </w:pPr>
      <w:bookmarkStart w:id="4" w:name="_Toc388516873"/>
      <w:bookmarkStart w:id="5" w:name="_Toc413744573"/>
      <w:bookmarkStart w:id="6" w:name="_Toc419222869"/>
      <w:bookmarkStart w:id="7" w:name="_Toc475087925"/>
      <w:r w:rsidRPr="00517D35">
        <w:t>Sumário</w:t>
      </w:r>
      <w:bookmarkEnd w:id="4"/>
      <w:bookmarkEnd w:id="5"/>
      <w:bookmarkEnd w:id="6"/>
      <w:bookmarkEnd w:id="7"/>
    </w:p>
    <w:p w:rsidR="006746C9" w:rsidRDefault="000F7DAB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AE4591">
        <w:rPr>
          <w:rFonts w:asciiTheme="minorHAnsi" w:hAnsiTheme="minorHAnsi"/>
          <w:b/>
          <w:sz w:val="20"/>
        </w:rPr>
        <w:fldChar w:fldCharType="begin"/>
      </w:r>
      <w:r w:rsidR="000839FD" w:rsidRPr="00AE4591">
        <w:rPr>
          <w:rFonts w:asciiTheme="minorHAnsi" w:hAnsiTheme="minorHAnsi"/>
        </w:rPr>
        <w:instrText xml:space="preserve"> TOC \o "1-3" \h \z \u </w:instrText>
      </w:r>
      <w:r w:rsidRPr="00AE4591">
        <w:rPr>
          <w:rFonts w:asciiTheme="minorHAnsi" w:hAnsiTheme="minorHAnsi"/>
          <w:b/>
          <w:sz w:val="20"/>
        </w:rPr>
        <w:fldChar w:fldCharType="separate"/>
      </w:r>
      <w:hyperlink r:id="rId8" w:anchor="_Toc475087924" w:history="1">
        <w:r w:rsidR="006746C9" w:rsidRPr="00874D4E">
          <w:rPr>
            <w:rStyle w:val="Hyperlink"/>
            <w:noProof/>
          </w:rPr>
          <w:t>Cliente: Imprensa Oficial do Estado S/A - IMESP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_Toc475087924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412D4D">
          <w:rPr>
            <w:noProof/>
            <w:webHidden/>
          </w:rPr>
          <w:t>1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9E4163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hyperlink w:anchor="_Toc475087925" w:history="1">
        <w:r w:rsidR="006746C9" w:rsidRPr="00874D4E">
          <w:rPr>
            <w:rStyle w:val="Hyperlink"/>
            <w:noProof/>
          </w:rPr>
          <w:t>Sumário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_Toc475087925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412D4D">
          <w:rPr>
            <w:noProof/>
            <w:webHidden/>
          </w:rPr>
          <w:t>2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9E4163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6" w:history="1">
        <w:r w:rsidR="006746C9" w:rsidRPr="00874D4E">
          <w:rPr>
            <w:rStyle w:val="Hyperlink"/>
            <w:noProof/>
          </w:rPr>
          <w:t>1.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Dados Gerais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_Toc475087926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412D4D">
          <w:rPr>
            <w:noProof/>
            <w:webHidden/>
          </w:rPr>
          <w:t>3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9E4163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7" w:history="1">
        <w:r w:rsidR="006746C9" w:rsidRPr="00874D4E">
          <w:rPr>
            <w:rStyle w:val="Hyperlink"/>
            <w:noProof/>
          </w:rPr>
          <w:t>2.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Dados da Personalização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_Toc475087927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412D4D">
          <w:rPr>
            <w:noProof/>
            <w:webHidden/>
          </w:rPr>
          <w:t>3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9E4163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8" w:history="1">
        <w:r w:rsidR="006746C9" w:rsidRPr="00874D4E">
          <w:rPr>
            <w:rStyle w:val="Hyperlink"/>
            <w:noProof/>
          </w:rPr>
          <w:t>3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Especificação de Tabelas e Índices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_Toc475087928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412D4D">
          <w:rPr>
            <w:noProof/>
            <w:webHidden/>
          </w:rPr>
          <w:t>6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9E4163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9" w:history="1">
        <w:r w:rsidR="006746C9" w:rsidRPr="00874D4E">
          <w:rPr>
            <w:rStyle w:val="Hyperlink"/>
            <w:noProof/>
          </w:rPr>
          <w:t>4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Especificação de Parâmetros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_Toc475087929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412D4D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9E4163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0" w:history="1">
        <w:r w:rsidR="006746C9" w:rsidRPr="00874D4E">
          <w:rPr>
            <w:rStyle w:val="Hyperlink"/>
            <w:noProof/>
          </w:rPr>
          <w:t>5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Critérios para Validação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_Toc475087930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412D4D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9E4163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1" w:history="1">
        <w:r w:rsidR="006746C9" w:rsidRPr="00874D4E">
          <w:rPr>
            <w:rStyle w:val="Hyperlink"/>
            <w:rFonts w:cs="Tahoma"/>
            <w:noProof/>
            <w:lang w:eastAsia="pt-BR"/>
          </w:rPr>
          <w:t>6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No. do Item da Lista de Requisitos – MIT2041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_Toc475087931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412D4D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9E4163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2" w:history="1">
        <w:r w:rsidR="006746C9" w:rsidRPr="00874D4E">
          <w:rPr>
            <w:rStyle w:val="Hyperlink"/>
            <w:noProof/>
          </w:rPr>
          <w:t>7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Aprovação: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_Toc475087932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412D4D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6746C9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</w:p>
    <w:p w:rsidR="006746C9" w:rsidRDefault="006746C9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</w:p>
    <w:p w:rsidR="008B7EC1" w:rsidRPr="00BC2B52" w:rsidRDefault="000F7DAB" w:rsidP="0070783E">
      <w:pPr>
        <w:ind w:left="284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  <w:color w:val="518DD4"/>
        </w:rPr>
        <w:fldChar w:fldCharType="end"/>
      </w:r>
      <w:r w:rsidR="000839FD" w:rsidRPr="00AE4591">
        <w:rPr>
          <w:rFonts w:asciiTheme="minorHAnsi" w:hAnsiTheme="minorHAnsi"/>
        </w:rPr>
        <w:br w:type="page"/>
      </w:r>
    </w:p>
    <w:p w:rsidR="0070783E" w:rsidRPr="00E83D12" w:rsidRDefault="00E83D12" w:rsidP="00E83D12">
      <w:pPr>
        <w:pStyle w:val="Ttulo2"/>
        <w:numPr>
          <w:ilvl w:val="0"/>
          <w:numId w:val="19"/>
        </w:numPr>
        <w:ind w:left="851" w:hanging="437"/>
        <w:rPr>
          <w:lang w:val="pt-BR"/>
        </w:rPr>
      </w:pPr>
      <w:bookmarkStart w:id="8" w:name="_Toc475087926"/>
      <w:r w:rsidRPr="00E83D12">
        <w:rPr>
          <w:lang w:val="pt-BR"/>
        </w:rPr>
        <w:lastRenderedPageBreak/>
        <w:t>Dados Gerais</w:t>
      </w:r>
      <w:bookmarkEnd w:id="8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E83D12" w:rsidRPr="00BC667F" w:rsidTr="00E533A9">
        <w:trPr>
          <w:cantSplit/>
          <w:trHeight w:val="443"/>
        </w:trPr>
        <w:tc>
          <w:tcPr>
            <w:tcW w:w="480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</w:tcPr>
          <w:p w:rsidR="00E83D12" w:rsidRPr="00BC667F" w:rsidRDefault="00E83D12" w:rsidP="00E533A9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E83D12" w:rsidRPr="00BC667F" w:rsidRDefault="00E83D12" w:rsidP="00E533A9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43487" w:rsidRPr="00BC667F" w:rsidTr="00E533A9">
        <w:trPr>
          <w:cantSplit/>
          <w:trHeight w:val="281"/>
        </w:trPr>
        <w:tc>
          <w:tcPr>
            <w:tcW w:w="480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/>
                <w:sz w:val="24"/>
                <w:szCs w:val="24"/>
                <w:lang w:val="it-IT"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Código Cliente: </w:t>
            </w:r>
            <w:r>
              <w:rPr>
                <w:b/>
              </w:rPr>
              <w:t>T39605</w:t>
            </w:r>
          </w:p>
        </w:tc>
        <w:tc>
          <w:tcPr>
            <w:tcW w:w="552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Cliente: </w:t>
            </w:r>
            <w:r>
              <w:rPr>
                <w:b/>
              </w:rPr>
              <w:t>Imprensa Oficial do Estado S/A – IMESP</w:t>
            </w:r>
          </w:p>
        </w:tc>
      </w:tr>
      <w:tr w:rsidR="00943487" w:rsidRPr="00BC667F" w:rsidTr="00E533A9">
        <w:trPr>
          <w:cantSplit/>
          <w:trHeight w:val="365"/>
        </w:trPr>
        <w:tc>
          <w:tcPr>
            <w:tcW w:w="480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/>
                <w:sz w:val="24"/>
                <w:szCs w:val="24"/>
                <w:lang w:val="it-IT"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N° Contrato:</w:t>
            </w:r>
            <w:r>
              <w:rPr>
                <w:b/>
              </w:rPr>
              <w:t xml:space="preserve"> 0057/2016</w:t>
            </w:r>
          </w:p>
        </w:tc>
        <w:tc>
          <w:tcPr>
            <w:tcW w:w="552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Projeto: </w:t>
            </w:r>
            <w:r>
              <w:rPr>
                <w:b/>
              </w:rPr>
              <w:t>ERP TOTVS – Nova Solução</w:t>
            </w:r>
          </w:p>
        </w:tc>
      </w:tr>
      <w:tr w:rsidR="008A24E7" w:rsidRPr="00BC667F" w:rsidTr="00E533A9">
        <w:trPr>
          <w:cantSplit/>
          <w:trHeight w:val="365"/>
        </w:trPr>
        <w:tc>
          <w:tcPr>
            <w:tcW w:w="480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8A24E7" w:rsidRDefault="008A24E7" w:rsidP="008A24E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Gerente Projeto TOTVS: 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>Juliana Yole</w:t>
            </w:r>
          </w:p>
        </w:tc>
        <w:tc>
          <w:tcPr>
            <w:tcW w:w="552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8A24E7" w:rsidRDefault="008A24E7" w:rsidP="008A24E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Fiscal do Contrato IMESP: 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>Gilcimar Shumiski</w:t>
            </w:r>
          </w:p>
        </w:tc>
      </w:tr>
    </w:tbl>
    <w:p w:rsidR="00E83D12" w:rsidRDefault="00E83D12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p w:rsidR="00E83D12" w:rsidRDefault="00E83D12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p w:rsidR="00E83D12" w:rsidRPr="00E83D12" w:rsidRDefault="00E83D12" w:rsidP="00E83D12">
      <w:pPr>
        <w:pStyle w:val="Ttulo2"/>
        <w:numPr>
          <w:ilvl w:val="0"/>
          <w:numId w:val="19"/>
        </w:numPr>
        <w:ind w:left="851" w:hanging="437"/>
        <w:rPr>
          <w:lang w:val="pt-BR"/>
        </w:rPr>
      </w:pPr>
      <w:bookmarkStart w:id="9" w:name="_Toc475087927"/>
      <w:r w:rsidRPr="00E83D12">
        <w:rPr>
          <w:lang w:val="pt-BR"/>
        </w:rPr>
        <w:t>Dados da Personalização</w:t>
      </w:r>
      <w:bookmarkEnd w:id="9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70783E" w:rsidRPr="0070783E" w:rsidTr="00E36AF5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70783E" w:rsidRDefault="0070783E" w:rsidP="00E83D12">
            <w:pPr>
              <w:pStyle w:val="Ttulo2"/>
              <w:spacing w:before="120" w:after="120"/>
              <w:ind w:left="1000"/>
              <w:jc w:val="left"/>
            </w:pPr>
          </w:p>
        </w:tc>
      </w:tr>
      <w:tr w:rsidR="0070783E" w:rsidRPr="0070783E" w:rsidTr="00E36AF5">
        <w:trPr>
          <w:cantSplit/>
          <w:trHeight w:val="429"/>
        </w:trPr>
        <w:tc>
          <w:tcPr>
            <w:tcW w:w="4800" w:type="dxa"/>
            <w:tcBorders>
              <w:top w:val="single" w:sz="8" w:space="0" w:color="4BACC6" w:themeColor="accent5"/>
              <w:bottom w:val="single" w:sz="4" w:space="0" w:color="000080"/>
            </w:tcBorders>
          </w:tcPr>
          <w:p w:rsidR="0070783E" w:rsidRPr="0070783E" w:rsidRDefault="0070783E" w:rsidP="001D0AEF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 xml:space="preserve">Extra Projeto: </w:t>
            </w:r>
            <w:r w:rsidRPr="0070783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9E4163">
              <w:rPr>
                <w:rFonts w:eastAsia="Times New Roman"/>
                <w:b/>
                <w:lang w:eastAsia="pt-BR"/>
              </w:rPr>
            </w:r>
            <w:r w:rsidR="009E4163">
              <w:rPr>
                <w:rFonts w:eastAsia="Times New Roman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/>
                <w:b/>
                <w:lang w:eastAsia="pt-BR"/>
              </w:rPr>
              <w:fldChar w:fldCharType="end"/>
            </w:r>
            <w:r w:rsidRPr="0070783E">
              <w:rPr>
                <w:rFonts w:eastAsia="Times New Roman"/>
                <w:b/>
                <w:lang w:eastAsia="pt-BR"/>
              </w:rPr>
              <w:t xml:space="preserve">Sim            </w:t>
            </w:r>
            <w:r w:rsidR="001D0AEF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Selecionar2"/>
            <w:r w:rsidR="001D0AEF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9E4163">
              <w:rPr>
                <w:rFonts w:eastAsia="Times New Roman"/>
                <w:b/>
                <w:lang w:eastAsia="pt-BR"/>
              </w:rPr>
            </w:r>
            <w:r w:rsidR="009E4163">
              <w:rPr>
                <w:rFonts w:eastAsia="Times New Roman"/>
                <w:b/>
                <w:lang w:eastAsia="pt-BR"/>
              </w:rPr>
              <w:fldChar w:fldCharType="separate"/>
            </w:r>
            <w:r w:rsidR="001D0AEF">
              <w:rPr>
                <w:rFonts w:eastAsia="Times New Roman"/>
                <w:b/>
                <w:lang w:eastAsia="pt-BR"/>
              </w:rPr>
              <w:fldChar w:fldCharType="end"/>
            </w:r>
            <w:bookmarkEnd w:id="10"/>
            <w:r w:rsidRPr="0070783E">
              <w:rPr>
                <w:rFonts w:eastAsia="Times New Roman"/>
                <w:b/>
                <w:lang w:eastAsia="pt-BR"/>
              </w:rPr>
              <w:t>Não</w:t>
            </w:r>
          </w:p>
        </w:tc>
        <w:tc>
          <w:tcPr>
            <w:tcW w:w="5520" w:type="dxa"/>
            <w:tcBorders>
              <w:top w:val="single" w:sz="8" w:space="0" w:color="4BACC6" w:themeColor="accent5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proofErr w:type="spellStart"/>
            <w:r w:rsidRPr="0070783E">
              <w:rPr>
                <w:rFonts w:eastAsia="Times New Roman"/>
                <w:b/>
                <w:lang w:eastAsia="pt-BR"/>
              </w:rPr>
              <w:t>Qtd</w:t>
            </w:r>
            <w:proofErr w:type="spellEnd"/>
            <w:r w:rsidRPr="0070783E">
              <w:rPr>
                <w:rFonts w:eastAsia="Times New Roman"/>
                <w:b/>
                <w:lang w:eastAsia="pt-BR"/>
              </w:rPr>
              <w:t xml:space="preserve">. </w:t>
            </w:r>
            <w:proofErr w:type="gramStart"/>
            <w:r w:rsidRPr="0070783E">
              <w:rPr>
                <w:rFonts w:eastAsia="Times New Roman"/>
                <w:b/>
                <w:lang w:eastAsia="pt-BR"/>
              </w:rPr>
              <w:t>Horas.:</w:t>
            </w:r>
            <w:proofErr w:type="gramEnd"/>
            <w:r w:rsidR="00562A91">
              <w:rPr>
                <w:rFonts w:eastAsia="Times New Roman"/>
                <w:b/>
                <w:lang w:eastAsia="pt-BR"/>
              </w:rPr>
              <w:t xml:space="preserve"> </w:t>
            </w:r>
          </w:p>
        </w:tc>
      </w:tr>
      <w:tr w:rsidR="0070783E" w:rsidRPr="0070783E" w:rsidTr="00E36AF5">
        <w:trPr>
          <w:cantSplit/>
          <w:trHeight w:val="417"/>
        </w:trPr>
        <w:tc>
          <w:tcPr>
            <w:tcW w:w="10320" w:type="dxa"/>
            <w:gridSpan w:val="2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1D0AEF">
            <w:pPr>
              <w:autoSpaceDE w:val="0"/>
              <w:autoSpaceDN w:val="0"/>
              <w:adjustRightInd w:val="0"/>
              <w:spacing w:before="60" w:after="60"/>
              <w:ind w:left="142"/>
              <w:jc w:val="left"/>
              <w:rPr>
                <w:rFonts w:eastAsia="Times New Roman" w:cs="Tahoma"/>
                <w:b/>
                <w:lang w:eastAsia="pt-BR"/>
              </w:rPr>
            </w:pPr>
            <w:r w:rsidRPr="0070783E">
              <w:rPr>
                <w:rFonts w:eastAsia="Times New Roman" w:cs="Tahoma"/>
                <w:b/>
                <w:lang w:eastAsia="pt-BR"/>
              </w:rPr>
              <w:t>Crit</w:t>
            </w:r>
            <w:r w:rsidR="001D0AEF">
              <w:rPr>
                <w:rFonts w:eastAsia="Times New Roman" w:cs="Tahoma"/>
                <w:b/>
                <w:lang w:eastAsia="pt-BR"/>
              </w:rPr>
              <w:t xml:space="preserve">icidade para Implementação (*):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Selecionar11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9E4163">
              <w:rPr>
                <w:rFonts w:eastAsia="Times New Roman" w:cs="Tahoma"/>
                <w:b/>
                <w:lang w:eastAsia="pt-BR"/>
              </w:rPr>
            </w:r>
            <w:r w:rsidR="009E4163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11"/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Selecionar12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9E4163">
              <w:rPr>
                <w:rFonts w:eastAsia="Times New Roman" w:cs="Tahoma"/>
                <w:b/>
                <w:lang w:eastAsia="pt-BR"/>
              </w:rPr>
            </w:r>
            <w:r w:rsidR="009E4163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12"/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="001D0AEF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3" w:name="Selecionar13"/>
            <w:r w:rsidR="001D0AEF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9E4163">
              <w:rPr>
                <w:rFonts w:eastAsia="Times New Roman" w:cs="Tahoma"/>
                <w:b/>
                <w:lang w:eastAsia="pt-BR"/>
              </w:rPr>
            </w:r>
            <w:r w:rsidR="009E4163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1D0AEF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13"/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70783E" w:rsidRPr="0070783E" w:rsidTr="00E36AF5">
        <w:trPr>
          <w:cantSplit/>
          <w:trHeight w:val="409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8A24E7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no Cliente:</w:t>
            </w:r>
            <w:r w:rsidR="001D0AEF">
              <w:rPr>
                <w:rFonts w:eastAsia="Times New Roman"/>
                <w:b/>
                <w:lang w:eastAsia="pt-BR"/>
              </w:rPr>
              <w:t xml:space="preserve"> </w:t>
            </w:r>
            <w:r w:rsidR="001D0AEF" w:rsidRPr="001D0AEF">
              <w:rPr>
                <w:rFonts w:eastAsia="Times New Roman"/>
                <w:lang w:eastAsia="pt-BR"/>
              </w:rPr>
              <w:t>Gil</w:t>
            </w:r>
            <w:r w:rsidR="008A24E7">
              <w:rPr>
                <w:rFonts w:eastAsia="Times New Roman"/>
                <w:lang w:eastAsia="pt-BR"/>
              </w:rPr>
              <w:t>c</w:t>
            </w:r>
            <w:r w:rsidR="001D0AEF" w:rsidRPr="001D0AEF">
              <w:rPr>
                <w:rFonts w:eastAsia="Times New Roman"/>
                <w:lang w:eastAsia="pt-BR"/>
              </w:rPr>
              <w:t>imar Shumiski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TOTVS:</w:t>
            </w:r>
            <w:r w:rsidR="001D0AEF">
              <w:rPr>
                <w:rFonts w:eastAsia="Times New Roman"/>
                <w:b/>
                <w:lang w:eastAsia="pt-BR"/>
              </w:rPr>
              <w:t xml:space="preserve"> </w:t>
            </w:r>
            <w:r w:rsidR="001D0AEF" w:rsidRPr="001D0AEF">
              <w:rPr>
                <w:rFonts w:eastAsia="Times New Roman"/>
                <w:lang w:eastAsia="pt-BR"/>
              </w:rPr>
              <w:t>André Vitor Santos Rocha</w:t>
            </w:r>
          </w:p>
        </w:tc>
      </w:tr>
    </w:tbl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(*) Alto Impacto: Não é possível implementar sem a modificação no software</w:t>
      </w:r>
    </w:p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modificações após a implementação.</w:t>
      </w:r>
    </w:p>
    <w:p w:rsidR="00E83D12" w:rsidRPr="0070783E" w:rsidRDefault="0070783E" w:rsidP="00651DB6">
      <w:pPr>
        <w:ind w:left="142"/>
        <w:jc w:val="left"/>
        <w:rPr>
          <w:rFonts w:eastAsia="Times New Roman" w:cs="Tahoma"/>
          <w:b/>
          <w:bCs/>
          <w:sz w:val="24"/>
          <w:szCs w:val="24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4212E1">
        <w:trPr>
          <w:cantSplit/>
          <w:trHeight w:val="6510"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Default="0070783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Pr="00ED2726" w:rsidRDefault="005579D9" w:rsidP="005579D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Descrição do Sistema: </w:t>
            </w:r>
          </w:p>
          <w:p w:rsidR="005579D9" w:rsidRDefault="005579D9" w:rsidP="005579D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5579D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 GCP c</w:t>
            </w:r>
            <w:r w:rsidRPr="00940CB7">
              <w:rPr>
                <w:rFonts w:eastAsia="Times New Roman" w:cs="Tahoma"/>
                <w:sz w:val="24"/>
                <w:szCs w:val="24"/>
                <w:lang w:eastAsia="pt-BR"/>
              </w:rPr>
              <w:t>ontrola a alocação de recursos humanos nas atividades de Projeto e de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r w:rsidRPr="00940CB7">
              <w:rPr>
                <w:rFonts w:eastAsia="Times New Roman" w:cs="Tahoma"/>
                <w:sz w:val="24"/>
                <w:szCs w:val="24"/>
                <w:lang w:eastAsia="pt-BR"/>
              </w:rPr>
              <w:t>Manutenção de sistemas.</w:t>
            </w:r>
          </w:p>
          <w:p w:rsidR="005579D9" w:rsidRDefault="005579D9" w:rsidP="005579D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5579D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Informações técnicas sobre o sistema: </w:t>
            </w:r>
          </w:p>
          <w:p w:rsidR="005579D9" w:rsidRPr="00ED2726" w:rsidRDefault="005579D9" w:rsidP="005579D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5579D9" w:rsidRDefault="005579D9" w:rsidP="005579D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7796" w:type="dxa"/>
              <w:tblInd w:w="84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93"/>
              <w:gridCol w:w="5103"/>
            </w:tblGrid>
            <w:tr w:rsidR="005579D9" w:rsidRPr="00ED2726" w:rsidTr="004212E1">
              <w:trPr>
                <w:trHeight w:val="300"/>
              </w:trPr>
              <w:tc>
                <w:tcPr>
                  <w:tcW w:w="779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center"/>
                  <w:hideMark/>
                </w:tcPr>
                <w:p w:rsidR="005579D9" w:rsidRPr="00ED2726" w:rsidRDefault="005579D9" w:rsidP="005579D9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Gestão de Capacidade Produtiva</w:t>
                  </w:r>
                </w:p>
              </w:tc>
            </w:tr>
            <w:tr w:rsidR="005579D9" w:rsidRPr="00ED2726" w:rsidTr="004212E1">
              <w:trPr>
                <w:trHeight w:val="315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579D9" w:rsidRPr="00ED2726" w:rsidRDefault="005579D9" w:rsidP="005579D9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Linguagem de programação: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9D9" w:rsidRPr="00ED2726" w:rsidRDefault="005579D9" w:rsidP="005579D9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6F01C3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ASP .Net C#</w:t>
                  </w:r>
                </w:p>
              </w:tc>
            </w:tr>
            <w:tr w:rsidR="005579D9" w:rsidRPr="00ED2726" w:rsidTr="004212E1">
              <w:trPr>
                <w:trHeight w:val="315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579D9" w:rsidRPr="00ED2726" w:rsidRDefault="005579D9" w:rsidP="005579D9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Banco de dados: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9D9" w:rsidRPr="00ED2726" w:rsidRDefault="005579D9" w:rsidP="005579D9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SQL Server 2008 </w:t>
                  </w:r>
                </w:p>
              </w:tc>
            </w:tr>
            <w:tr w:rsidR="005579D9" w:rsidRPr="00ED2726" w:rsidTr="004212E1">
              <w:trPr>
                <w:trHeight w:val="315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579D9" w:rsidRPr="00ED2726" w:rsidRDefault="005579D9" w:rsidP="005579D9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Servidor de aplicações: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9D9" w:rsidRPr="00ED2726" w:rsidRDefault="005579D9" w:rsidP="005579D9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Windows Server 2003 Standard </w:t>
                  </w:r>
                  <w:proofErr w:type="spellStart"/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Edition</w:t>
                  </w:r>
                  <w:proofErr w:type="spellEnd"/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 32 bits</w:t>
                  </w:r>
                </w:p>
              </w:tc>
            </w:tr>
            <w:tr w:rsidR="005579D9" w:rsidRPr="00ED2726" w:rsidTr="004212E1">
              <w:trPr>
                <w:trHeight w:val="70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579D9" w:rsidRPr="00ED2726" w:rsidRDefault="005579D9" w:rsidP="005579D9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Sistema Operacional: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579D9" w:rsidRPr="00ED2726" w:rsidRDefault="005579D9" w:rsidP="005579D9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Windows XP, Windows Vista, Windows 7 (32 e 64bits)</w:t>
                  </w:r>
                </w:p>
              </w:tc>
            </w:tr>
          </w:tbl>
          <w:p w:rsidR="005579D9" w:rsidRDefault="005579D9" w:rsidP="005579D9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5579D9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Pr="001D0AEF" w:rsidRDefault="005579D9" w:rsidP="005579D9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5579D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Detalhamento da Integração: </w:t>
            </w:r>
          </w:p>
          <w:p w:rsidR="005579D9" w:rsidRDefault="005579D9" w:rsidP="005579D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5579D9" w:rsidRDefault="005579D9" w:rsidP="005579D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Gestão de Capacidade Produtiva é o sistema que aloca pessoas em atividades de projetos. Desta forma, deverá consultar o cadastro de funcionários do módulo de RH Protheus. Dados a serem consultados constam no item 4 deste documento.</w:t>
            </w:r>
          </w:p>
          <w:p w:rsid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33BF9">
              <w:rPr>
                <w:rFonts w:eastAsia="Times New Roman" w:cs="Tahoma"/>
                <w:b/>
                <w:sz w:val="24"/>
                <w:szCs w:val="24"/>
                <w:lang w:eastAsia="pt-BR"/>
              </w:rPr>
              <w:t>Mensagens de Erro:</w:t>
            </w: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E33BF9" w:rsidRP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De acordo com o Memorial descritivo, são requisitos do projeto que as ofereçam as seguintes características: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7980" w:type="dxa"/>
              <w:tblInd w:w="10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E33BF9" w:rsidRPr="00E33BF9" w:rsidTr="004212E1">
              <w:trPr>
                <w:trHeight w:val="600"/>
              </w:trPr>
              <w:tc>
                <w:tcPr>
                  <w:tcW w:w="7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Nativamente, apresentar mensagens de erro com informações suficientes para o entendimento da situação de erro.</w:t>
                  </w:r>
                </w:p>
              </w:tc>
            </w:tr>
            <w:tr w:rsidR="00E33BF9" w:rsidRPr="00E33BF9" w:rsidTr="004212E1">
              <w:trPr>
                <w:trHeight w:val="600"/>
              </w:trPr>
              <w:tc>
                <w:tcPr>
                  <w:tcW w:w="7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Nativamente, diferenciar, de modo inequívoco, ilustrando com símbolos distintos, os tipos de mensagens: confirmação, advertência, erro, entre outros.</w:t>
                  </w:r>
                </w:p>
              </w:tc>
            </w:tr>
            <w:tr w:rsidR="00E33BF9" w:rsidRPr="00E33BF9" w:rsidTr="004212E1">
              <w:trPr>
                <w:trHeight w:val="600"/>
              </w:trPr>
              <w:tc>
                <w:tcPr>
                  <w:tcW w:w="7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Oferecer mensagens de erro em português de fácil entendimento para o usuário final.</w:t>
                  </w:r>
                </w:p>
              </w:tc>
            </w:tr>
          </w:tbl>
          <w:p w:rsidR="001D0AEF" w:rsidRPr="00E33BF9" w:rsidRDefault="00E33BF9" w:rsidP="00E33BF9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i/>
                <w:sz w:val="18"/>
                <w:szCs w:val="18"/>
                <w:lang w:eastAsia="pt-BR"/>
              </w:rPr>
            </w:pPr>
            <w:r>
              <w:rPr>
                <w:rFonts w:eastAsia="Times New Roman" w:cs="Tahoma"/>
                <w:i/>
                <w:sz w:val="18"/>
                <w:szCs w:val="18"/>
                <w:lang w:eastAsia="pt-BR"/>
              </w:rPr>
              <w:t>De acordo com Itens 4.1 e 4.3 do Memorial Descritivo.</w:t>
            </w:r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>Pag</w:t>
            </w:r>
            <w:proofErr w:type="spellEnd"/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 xml:space="preserve"> 131 e 132.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5579D9" w:rsidRDefault="005579D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33BF9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F109B1">
              <w:rPr>
                <w:rFonts w:eastAsia="Times New Roman" w:cs="Tahoma"/>
                <w:b/>
                <w:sz w:val="24"/>
                <w:szCs w:val="24"/>
                <w:lang w:eastAsia="pt-BR"/>
              </w:rPr>
              <w:t>Meio Físico de Comunicação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 e Premissas da IMESP para as integrações</w:t>
            </w: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 meio físico de comunicação deve ser WebService, salvo casos onde este seja inviável ou por decisão da IMESP, conforme item 2.8.3 do memorial descritivo:</w:t>
            </w: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>
              <w:rPr>
                <w:rFonts w:eastAsia="Times New Roman" w:cs="Tahoma"/>
                <w:i/>
                <w:sz w:val="20"/>
                <w:szCs w:val="20"/>
                <w:lang w:eastAsia="pt-BR"/>
              </w:rPr>
              <w:t>“</w:t>
            </w:r>
            <w:r w:rsidRPr="00F109B1">
              <w:rPr>
                <w:rFonts w:eastAsia="Times New Roman" w:cs="Tahoma"/>
                <w:b/>
                <w:i/>
                <w:sz w:val="20"/>
                <w:szCs w:val="20"/>
                <w:lang w:eastAsia="pt-BR"/>
              </w:rPr>
              <w:t>2.8.3. Integração da Nova solução aos Sistemas da IMESP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 </w:t>
            </w:r>
          </w:p>
          <w:p w:rsidR="0028478C" w:rsidRDefault="0028478C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</w:p>
          <w:p w:rsidR="0028478C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 CONTRATADA será responsável pelo levantamento das interfaces, por parte da nova solução, mapeando-as em Inventário de Interfaces (cenários: Atual e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F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uturo). Também deverá criar a definição do Diagrama de Sistemas, contendo desenhos de integração e interfaces dos sistemas com seus protocolos e modos de integração, detalhando os cenários de integração em Desenho Técnico de Integração e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Interfaces. </w:t>
            </w:r>
          </w:p>
          <w:p w:rsidR="0028478C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O padrão de arquitetura para integração entre a nova solução e os sistemas remanescentes deverá ser SOA – Service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Oriented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Architecture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com a utilização e orquestração de Serviços - SOAP </w:t>
            </w:r>
            <w:r w:rsidRPr="0028478C">
              <w:rPr>
                <w:rFonts w:eastAsia="Times New Roman" w:cs="Tahoma"/>
                <w:b/>
                <w:i/>
                <w:sz w:val="20"/>
                <w:szCs w:val="20"/>
                <w:lang w:eastAsia="pt-BR"/>
              </w:rPr>
              <w:t>(webservices)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salvo em casos onde esta seja inviável ou por decisão da IMESP.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 CONTRATADA será responsável pelo desenvolvimento das rotinas de integração, tanto online quanto batch com os </w:t>
            </w:r>
            <w:proofErr w:type="gram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sistemas 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emanescentes</w:t>
            </w:r>
            <w:proofErr w:type="spellEnd"/>
            <w:proofErr w:type="gram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do legado.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Ademais deve-se definir quais interfaces serão síncronas, assíncronas, sendo preferencialmente síncronas, devendo a IMESP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definir as integrações a serem 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realizadas.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 CONTRATADA deverá ter como premissa básica provocar o mínimo de desenvolvimento adicional nos sistemas do legado. A 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>m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etodologia e os padrões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utilizados para essas integrações deverão ser documentados e seu conhecimento transferido à equipe da IMESP durante o projeto. 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As atividades de desenvolvimento a serem executadas sobre os sistemas legados que serão integrados ou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interfaceados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com a nova solução deverão ser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proofErr w:type="gram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providenciadas</w:t>
            </w:r>
            <w:proofErr w:type="gram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pela IMESP.</w:t>
            </w:r>
            <w:r>
              <w:rPr>
                <w:rFonts w:eastAsia="Times New Roman" w:cs="Tahoma"/>
                <w:i/>
                <w:sz w:val="20"/>
                <w:szCs w:val="20"/>
                <w:lang w:eastAsia="pt-BR"/>
              </w:rPr>
              <w:t>”</w:t>
            </w:r>
          </w:p>
          <w:p w:rsidR="006F1577" w:rsidRPr="0070783E" w:rsidRDefault="006F157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  <w:tr w:rsidR="0070783E" w:rsidRPr="0070783E" w:rsidTr="004212E1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6746C9" w:rsidRPr="008371FE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  <w:rPr>
                <w:lang w:val="pt-BR"/>
              </w:rPr>
            </w:pPr>
            <w:bookmarkStart w:id="14" w:name="_Toc475087928"/>
            <w:r w:rsidRPr="008371FE">
              <w:rPr>
                <w:lang w:val="pt-BR"/>
              </w:rPr>
              <w:t>Especificação de Tabelas e Índices</w:t>
            </w:r>
            <w:bookmarkEnd w:id="14"/>
          </w:p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C57512" w:rsidRPr="00F211A7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bookmarkStart w:id="15" w:name="_GoBack"/>
            <w:bookmarkEnd w:id="15"/>
            <w:r w:rsidRPr="00F211A7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Tabelas e Campos: 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F3900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Serão disponibilizados dados de RH para consultas pela </w:t>
            </w:r>
            <w:r w:rsidR="007F3809">
              <w:rPr>
                <w:rFonts w:eastAsia="Times New Roman" w:cs="Tahoma"/>
                <w:sz w:val="24"/>
                <w:szCs w:val="24"/>
                <w:lang w:eastAsia="pt-BR"/>
              </w:rPr>
              <w:t>GCP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.</w:t>
            </w:r>
          </w:p>
          <w:p w:rsidR="00C57512" w:rsidRDefault="009F3900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A seguir os campos retornados na busca do cadastro de funcionários e quais destes campos permitem busca</w:t>
            </w:r>
            <w:r w:rsidR="004212E1">
              <w:rPr>
                <w:rFonts w:eastAsia="Times New Roman" w:cs="Tahoma"/>
                <w:sz w:val="24"/>
                <w:szCs w:val="24"/>
                <w:lang w:eastAsia="pt-BR"/>
              </w:rPr>
              <w:t xml:space="preserve">, considerar os </w:t>
            </w:r>
            <w:proofErr w:type="spellStart"/>
            <w:r w:rsidR="004212E1"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 w:rsidR="004212E1"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IOGPEC01_REM.xsd e </w:t>
            </w:r>
            <w:r w:rsidR="004212E1">
              <w:rPr>
                <w:rFonts w:eastAsia="Times New Roman" w:cs="Tahoma"/>
                <w:sz w:val="24"/>
                <w:szCs w:val="24"/>
                <w:lang w:eastAsia="pt-BR"/>
              </w:rPr>
              <w:t>IOGPEC01_RE</w:t>
            </w:r>
            <w:r w:rsidR="004212E1">
              <w:rPr>
                <w:rFonts w:eastAsia="Times New Roman" w:cs="Tahoma"/>
                <w:sz w:val="24"/>
                <w:szCs w:val="24"/>
                <w:lang w:eastAsia="pt-BR"/>
              </w:rPr>
              <w:t>T.xsd correspondentes a remessa e retorno da pesquisa</w:t>
            </w:r>
            <w:r w:rsidR="00C57512">
              <w:rPr>
                <w:rFonts w:eastAsia="Times New Roman" w:cs="Tahoma"/>
                <w:sz w:val="24"/>
                <w:szCs w:val="24"/>
                <w:lang w:eastAsia="pt-BR"/>
              </w:rPr>
              <w:t>: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1005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00"/>
              <w:gridCol w:w="963"/>
              <w:gridCol w:w="1559"/>
              <w:gridCol w:w="567"/>
              <w:gridCol w:w="1134"/>
              <w:gridCol w:w="1134"/>
            </w:tblGrid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804B4" w:rsidRPr="0098295A" w:rsidRDefault="00D804B4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Dados enviados pelo Protheus</w:t>
                  </w:r>
                </w:p>
              </w:tc>
              <w:tc>
                <w:tcPr>
                  <w:tcW w:w="96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804B4" w:rsidRPr="0098295A" w:rsidRDefault="00D804B4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55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804B4" w:rsidRPr="0098295A" w:rsidRDefault="00D804B4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804B4" w:rsidRPr="0098295A" w:rsidRDefault="00D804B4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804B4" w:rsidRPr="0098295A" w:rsidRDefault="00D804B4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D804B4" w:rsidRPr="0098295A" w:rsidRDefault="00D804B4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Completo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RA_NOMECMP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70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Apelido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APELIDO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Cargo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RA_CARGO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Local de Trabalho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SM0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M0_NOME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 Secundário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 Terciário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DEPTO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QB_DESCRIC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Data de Demissão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RA_DEMISSA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Nível de Cargo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RA_XNCARGO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Data de Nascimento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NASC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Local de Trabalho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RA_FILIAL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da Situação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RA_SITFOLH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Email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comercial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RA_EMAIL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50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Numero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do CPF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RA_CIC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Sigla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RA_XSIGLA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804B4" w:rsidRPr="0098295A" w:rsidTr="004212E1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Login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de rede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RA_XLOGIN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804B4" w:rsidRPr="0098295A" w:rsidRDefault="00D804B4" w:rsidP="00D804B4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</w:tbl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Para verificação da situação do funcionário (Campo RA_SITFOLH) temos o seguinte conteúdo: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26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20"/>
              <w:gridCol w:w="1420"/>
            </w:tblGrid>
            <w:tr w:rsidR="00C57512" w:rsidRPr="0098295A" w:rsidTr="004212E1">
              <w:trPr>
                <w:trHeight w:val="315"/>
              </w:trPr>
              <w:tc>
                <w:tcPr>
                  <w:tcW w:w="12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CONTEUDO</w:t>
                  </w:r>
                </w:p>
              </w:tc>
              <w:tc>
                <w:tcPr>
                  <w:tcW w:w="1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NOME</w:t>
                  </w:r>
                </w:p>
              </w:tc>
            </w:tr>
            <w:tr w:rsidR="00C57512" w:rsidRPr="0098295A" w:rsidTr="004212E1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BRANCO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ATIVO</w:t>
                  </w:r>
                </w:p>
              </w:tc>
            </w:tr>
            <w:tr w:rsidR="00C57512" w:rsidRPr="0098295A" w:rsidTr="004212E1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FÉRIAS</w:t>
                  </w:r>
                </w:p>
              </w:tc>
            </w:tr>
            <w:tr w:rsidR="00C57512" w:rsidRPr="0098295A" w:rsidTr="004212E1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DEMITIDO</w:t>
                  </w:r>
                </w:p>
              </w:tc>
            </w:tr>
            <w:tr w:rsidR="00C57512" w:rsidRPr="0098295A" w:rsidTr="004212E1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AFASTADO</w:t>
                  </w:r>
                </w:p>
              </w:tc>
            </w:tr>
            <w:tr w:rsidR="00C57512" w:rsidRPr="0098295A" w:rsidTr="004212E1">
              <w:trPr>
                <w:trHeight w:val="306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C57512" w:rsidRPr="0098295A" w:rsidRDefault="00C57512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TRANSFERIDO</w:t>
                  </w:r>
                </w:p>
              </w:tc>
            </w:tr>
          </w:tbl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C57512" w:rsidRPr="006F1577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6F1577">
              <w:rPr>
                <w:rFonts w:eastAsia="Times New Roman" w:cs="Tahoma"/>
                <w:b/>
                <w:sz w:val="24"/>
                <w:szCs w:val="24"/>
                <w:lang w:eastAsia="pt-BR"/>
              </w:rPr>
              <w:t>Descrição das situações: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em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branco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ativo não precisa mais verificar nenhuma outra informação;</w:t>
            </w:r>
          </w:p>
          <w:p w:rsidR="00C57512" w:rsidRPr="0098295A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F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em férias será necessário verificar informações na tabela SR8 conforma abaixo;</w:t>
            </w:r>
          </w:p>
          <w:p w:rsidR="00C57512" w:rsidRPr="0098295A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D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, ou seja, funcionário demitido será necessário verificar informações da data de demissão na mesma tabela, </w:t>
            </w:r>
            <w:proofErr w:type="gramStart"/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campo  SRA</w:t>
            </w:r>
            <w:proofErr w:type="gramEnd"/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-&gt;RA_DEMISSA;</w:t>
            </w:r>
          </w:p>
          <w:p w:rsidR="00C57512" w:rsidRPr="0098295A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A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afastado será necessário verificar informações na tabela SR8 conforma abaixo;</w:t>
            </w:r>
          </w:p>
          <w:p w:rsidR="00C57512" w:rsidRPr="0098295A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57512" w:rsidRDefault="00C57512" w:rsidP="00C57512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T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, ou seja, funcionário transferido caso seja preciso será necessário verificar informações na tabela 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SRE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 “dados de 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transferência origem e destino”.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212E1" w:rsidRDefault="004212E1" w:rsidP="004212E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A seguir os campos retornados na busca d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e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perídos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de afastamento 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e quais destes campos permitem busca,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IOGPEC03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_REM.xsd e 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IOGPEC03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_RET.xsd correspondentes a remessa e retorno da pesquisa: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889"/>
              <w:gridCol w:w="822"/>
              <w:gridCol w:w="1323"/>
              <w:gridCol w:w="562"/>
              <w:gridCol w:w="1115"/>
              <w:gridCol w:w="1595"/>
            </w:tblGrid>
            <w:tr w:rsidR="004212E1" w:rsidRPr="00450BE0" w:rsidTr="004212E1">
              <w:trPr>
                <w:trHeight w:val="315"/>
              </w:trPr>
              <w:tc>
                <w:tcPr>
                  <w:tcW w:w="0" w:type="auto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Consulta Protheus</w:t>
                  </w: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 xml:space="preserve"> – Período Afastamento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0" w:type="auto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4212E1" w:rsidRPr="00450BE0" w:rsidTr="004212E1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4212E1" w:rsidRPr="00450BE0" w:rsidTr="004212E1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Tipo de Ausência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R8_TIPO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4212E1" w:rsidRPr="00450BE0" w:rsidTr="004212E1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Descrição do Tipo de Ausência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SX5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X5_DESCRI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12E1" w:rsidRPr="004212E1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u w:val="single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4212E1" w:rsidRPr="00450BE0" w:rsidTr="004212E1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Início do Afastamento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R8_DATAINI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4212E1" w:rsidRPr="00450BE0" w:rsidTr="004212E1">
              <w:trPr>
                <w:trHeight w:val="315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Fim do Afastamento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R8_DATAFIM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12E1" w:rsidRPr="00450BE0" w:rsidRDefault="004212E1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</w:tbl>
          <w:p w:rsidR="00C57512" w:rsidRDefault="00C57512" w:rsidP="00C57512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075A3F" w:rsidRDefault="00075A3F" w:rsidP="00075A3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A seguir os campos retornados na busca d</w:t>
            </w:r>
            <w:r w:rsidR="00D42533">
              <w:rPr>
                <w:rFonts w:eastAsia="Times New Roman" w:cs="Tahoma"/>
                <w:sz w:val="24"/>
                <w:szCs w:val="24"/>
                <w:lang w:eastAsia="pt-BR"/>
              </w:rPr>
              <w:t>o superior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d</w:t>
            </w:r>
            <w:r w:rsidR="00D42533">
              <w:rPr>
                <w:rFonts w:eastAsia="Times New Roman" w:cs="Tahoma"/>
                <w:sz w:val="24"/>
                <w:szCs w:val="24"/>
                <w:lang w:eastAsia="pt-BR"/>
              </w:rPr>
              <w:t>o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r w:rsidR="00D42533">
              <w:rPr>
                <w:rFonts w:eastAsia="Times New Roman" w:cs="Tahoma"/>
                <w:sz w:val="24"/>
                <w:szCs w:val="24"/>
                <w:lang w:eastAsia="pt-BR"/>
              </w:rPr>
              <w:t>funcionário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e quais destes campos permitem busca,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 w:rsidR="00D42533"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IOGPEC04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_REM.xsd e </w:t>
            </w:r>
            <w:r w:rsidR="00D42533">
              <w:rPr>
                <w:rFonts w:eastAsia="Times New Roman" w:cs="Tahoma"/>
                <w:sz w:val="24"/>
                <w:szCs w:val="24"/>
                <w:lang w:eastAsia="pt-BR"/>
              </w:rPr>
              <w:t>IOGPEC04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_RET.xsd correspondentes a remessa e retorno da pesquisa:</w:t>
            </w:r>
          </w:p>
          <w:p w:rsidR="00C57512" w:rsidRDefault="00C57512" w:rsidP="00C57512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101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00"/>
              <w:gridCol w:w="931"/>
              <w:gridCol w:w="1480"/>
              <w:gridCol w:w="672"/>
              <w:gridCol w:w="1225"/>
              <w:gridCol w:w="1152"/>
            </w:tblGrid>
            <w:tr w:rsidR="00D42533" w:rsidRPr="00DE44F8" w:rsidTr="00D42533">
              <w:trPr>
                <w:trHeight w:val="315"/>
              </w:trPr>
              <w:tc>
                <w:tcPr>
                  <w:tcW w:w="4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42533" w:rsidRPr="00DE44F8" w:rsidRDefault="00D42533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Consulta Protheus - Superior</w:t>
                  </w:r>
                </w:p>
              </w:tc>
              <w:tc>
                <w:tcPr>
                  <w:tcW w:w="93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42533" w:rsidRPr="00DE44F8" w:rsidRDefault="00D42533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4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42533" w:rsidRPr="00DE44F8" w:rsidRDefault="00D42533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67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42533" w:rsidRPr="00DE44F8" w:rsidRDefault="00D42533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2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D42533" w:rsidRPr="00DE44F8" w:rsidRDefault="00D42533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115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D42533" w:rsidRPr="00DE44F8" w:rsidRDefault="00D42533" w:rsidP="00C57512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D42533" w:rsidRPr="00DE44F8" w:rsidTr="00D42533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C5751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42533" w:rsidRPr="00DE44F8" w:rsidRDefault="00D42533" w:rsidP="00C57512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D42533" w:rsidRPr="00DE44F8" w:rsidTr="00D42533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Departamento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DEPTO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42533" w:rsidRPr="00DE44F8" w:rsidTr="00D42533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Filial Responsável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QB_FILRESP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42533" w:rsidRPr="00DE44F8" w:rsidTr="00D42533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gramStart"/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Matricula Responsável</w:t>
                  </w:r>
                  <w:proofErr w:type="gramEnd"/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QB_MATRESP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42533" w:rsidRPr="00DE44F8" w:rsidTr="00D42533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Responsável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42533" w:rsidRPr="00DE44F8" w:rsidTr="00D42533">
              <w:trPr>
                <w:trHeight w:val="315"/>
              </w:trPr>
              <w:tc>
                <w:tcPr>
                  <w:tcW w:w="4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2533" w:rsidRPr="00DE44F8" w:rsidRDefault="00DA6ED9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Chave Estrutura do Departamento</w:t>
                  </w:r>
                </w:p>
              </w:tc>
              <w:tc>
                <w:tcPr>
                  <w:tcW w:w="9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</w:t>
                  </w:r>
                </w:p>
              </w:tc>
              <w:tc>
                <w:tcPr>
                  <w:tcW w:w="1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RD4_CHAVE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2533" w:rsidRPr="00DE44F8" w:rsidRDefault="00DA6ED9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D42533" w:rsidRPr="00DE44F8" w:rsidTr="00D42533">
              <w:trPr>
                <w:trHeight w:val="315"/>
              </w:trPr>
              <w:tc>
                <w:tcPr>
                  <w:tcW w:w="4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Grupo </w:t>
                  </w: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Superior</w:t>
                  </w:r>
                </w:p>
              </w:tc>
              <w:tc>
                <w:tcPr>
                  <w:tcW w:w="9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</w:t>
                  </w:r>
                </w:p>
              </w:tc>
              <w:tc>
                <w:tcPr>
                  <w:tcW w:w="1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2533" w:rsidRPr="00DE44F8" w:rsidRDefault="00D42533" w:rsidP="00D425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RD4_TREE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42533" w:rsidRPr="00DE44F8" w:rsidRDefault="00D42533" w:rsidP="00D425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</w:tbl>
          <w:p w:rsidR="00BB0FE8" w:rsidRPr="0070783E" w:rsidRDefault="00BB0FE8" w:rsidP="007451C8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450BE0" w:rsidRDefault="00450BE0" w:rsidP="00450BE0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</w:pPr>
            <w:bookmarkStart w:id="16" w:name="_Toc475087929"/>
            <w:r w:rsidRPr="006746C9">
              <w:rPr>
                <w:lang w:val="pt-BR"/>
              </w:rPr>
              <w:t>Especificação de Parâmetros</w:t>
            </w:r>
            <w:bookmarkEnd w:id="16"/>
          </w:p>
          <w:p w:rsidR="006746C9" w:rsidRDefault="006746C9" w:rsidP="00450BE0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50BE0" w:rsidRDefault="00450BE0" w:rsidP="00450BE0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Não se aplica.</w:t>
            </w:r>
          </w:p>
          <w:p w:rsidR="008A24E7" w:rsidRPr="00C60031" w:rsidRDefault="008A24E7" w:rsidP="00E95500">
            <w:pPr>
              <w:pStyle w:val="PargrafodaLista"/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Default="0070783E" w:rsidP="00F109B1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</w:pPr>
            <w:bookmarkStart w:id="17" w:name="_Toc475087930"/>
            <w:r w:rsidRPr="006746C9">
              <w:rPr>
                <w:lang w:val="pt-BR"/>
              </w:rPr>
              <w:t>Critérios para Validação</w:t>
            </w:r>
            <w:bookmarkEnd w:id="17"/>
          </w:p>
          <w:p w:rsidR="006746C9" w:rsidRDefault="006746C9" w:rsidP="00F109B1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109B1" w:rsidRDefault="00F109B1" w:rsidP="00F109B1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Atender Memorial Descritivo.</w:t>
            </w:r>
          </w:p>
          <w:p w:rsidR="00F109B1" w:rsidRPr="00F109B1" w:rsidRDefault="00F109B1" w:rsidP="00F109B1">
            <w:pPr>
              <w:pStyle w:val="PargrafodaLista"/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8371F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  <w:rPr>
                <w:rFonts w:cs="Tahoma"/>
                <w:sz w:val="24"/>
                <w:lang w:eastAsia="pt-BR"/>
              </w:rPr>
            </w:pPr>
            <w:bookmarkStart w:id="18" w:name="_Toc475087931"/>
            <w:r w:rsidRPr="007909B9">
              <w:rPr>
                <w:lang w:val="pt-BR"/>
              </w:rPr>
              <w:t>No. do Item da Lista de Requisitos</w:t>
            </w:r>
            <w:r>
              <w:rPr>
                <w:lang w:val="pt-BR"/>
              </w:rPr>
              <w:t xml:space="preserve"> – MIT2041</w:t>
            </w:r>
            <w:bookmarkEnd w:id="18"/>
          </w:p>
          <w:p w:rsidR="00450BE0" w:rsidRDefault="00450BE0" w:rsidP="00450BE0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Não se aplica.</w:t>
            </w:r>
          </w:p>
          <w:p w:rsidR="00450BE0" w:rsidRPr="00E95500" w:rsidRDefault="00450BE0" w:rsidP="00E95500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8371FE" w:rsidRPr="0070783E" w:rsidRDefault="008371F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70783E" w:rsidRPr="006746C9" w:rsidRDefault="0070783E" w:rsidP="006746C9">
      <w:pPr>
        <w:pStyle w:val="Ttulo2"/>
        <w:numPr>
          <w:ilvl w:val="0"/>
          <w:numId w:val="1"/>
        </w:numPr>
        <w:spacing w:before="120" w:after="120"/>
        <w:ind w:left="998" w:hanging="431"/>
        <w:jc w:val="left"/>
        <w:rPr>
          <w:lang w:val="pt-BR"/>
        </w:rPr>
      </w:pPr>
      <w:bookmarkStart w:id="19" w:name="_Toc475087932"/>
      <w:r w:rsidRPr="006746C9">
        <w:rPr>
          <w:lang w:val="pt-BR"/>
        </w:rPr>
        <w:t>Aprovação:</w:t>
      </w:r>
      <w:bookmarkEnd w:id="19"/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E36AF5" w:rsidRPr="00E36AF5" w:rsidTr="00E36AF5">
        <w:trPr>
          <w:trHeight w:val="442"/>
        </w:trPr>
        <w:tc>
          <w:tcPr>
            <w:tcW w:w="3402" w:type="dxa"/>
            <w:tcBorders>
              <w:top w:val="single" w:sz="12" w:space="0" w:color="4BACC6" w:themeColor="accent5"/>
              <w:bottom w:val="single" w:sz="8" w:space="0" w:color="4BACC6" w:themeColor="accent5"/>
              <w:right w:val="nil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20" w:name="_Toc388516882"/>
            <w:bookmarkStart w:id="21" w:name="_Toc413744583"/>
            <w:bookmarkStart w:id="22" w:name="_Toc419222878"/>
            <w:bookmarkStart w:id="23" w:name="_Toc475087933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Aprovador por:</w:t>
            </w:r>
            <w:bookmarkEnd w:id="20"/>
            <w:bookmarkEnd w:id="21"/>
            <w:bookmarkEnd w:id="22"/>
            <w:bookmarkEnd w:id="23"/>
          </w:p>
        </w:tc>
        <w:tc>
          <w:tcPr>
            <w:tcW w:w="5358" w:type="dxa"/>
            <w:tcBorders>
              <w:top w:val="single" w:sz="12" w:space="0" w:color="4BACC6" w:themeColor="accent5"/>
              <w:left w:val="nil"/>
              <w:bottom w:val="single" w:sz="8" w:space="0" w:color="4BACC6" w:themeColor="accent5"/>
              <w:right w:val="nil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24" w:name="_Toc388516883"/>
            <w:bookmarkStart w:id="25" w:name="_Toc413744584"/>
            <w:bookmarkStart w:id="26" w:name="_Toc419222879"/>
            <w:bookmarkStart w:id="27" w:name="_Toc475087934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Assinatura</w:t>
            </w:r>
            <w:bookmarkEnd w:id="24"/>
            <w:bookmarkEnd w:id="25"/>
            <w:bookmarkEnd w:id="26"/>
            <w:bookmarkEnd w:id="27"/>
          </w:p>
        </w:tc>
        <w:tc>
          <w:tcPr>
            <w:tcW w:w="1553" w:type="dxa"/>
            <w:tcBorders>
              <w:top w:val="single" w:sz="12" w:space="0" w:color="4BACC6" w:themeColor="accent5"/>
              <w:left w:val="nil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E36AF5" w:rsidRDefault="006746C9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28" w:name="_Toc475087935"/>
            <w:r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Data</w:t>
            </w:r>
            <w:bookmarkEnd w:id="28"/>
          </w:p>
        </w:tc>
      </w:tr>
      <w:tr w:rsidR="0070783E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70783E" w:rsidRPr="001D0AEF" w:rsidRDefault="0070783E" w:rsidP="00DC660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E36AF5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70783E" w:rsidRDefault="0070783E" w:rsidP="00B71428">
      <w:pPr>
        <w:rPr>
          <w:rFonts w:asciiTheme="minorHAnsi" w:hAnsiTheme="minorHAnsi" w:cs="Arial"/>
          <w:szCs w:val="24"/>
        </w:rPr>
      </w:pPr>
    </w:p>
    <w:sectPr w:rsidR="0070783E" w:rsidSect="00CE5B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163" w:rsidRDefault="009E4163" w:rsidP="00CA5701">
      <w:r>
        <w:separator/>
      </w:r>
    </w:p>
  </w:endnote>
  <w:endnote w:type="continuationSeparator" w:id="0">
    <w:p w:rsidR="009E4163" w:rsidRDefault="009E4163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4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660BB0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A1A9B4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0239F1" w:rsidRDefault="0001387E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01387E" w:rsidRPr="000239F1" w:rsidRDefault="0001387E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842D7">
                            <w:rPr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6842D7">
                      <w:rPr>
                        <w:noProof/>
                        <w:sz w:val="20"/>
                        <w:szCs w:val="20"/>
                      </w:rPr>
                      <w:t>8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53491F" w:rsidRDefault="00660BB0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B4F3E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B2520C" w:rsidRDefault="0001387E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01387E" w:rsidRPr="00B2520C" w:rsidRDefault="0001387E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842D7">
                            <w:rPr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6842D7">
                      <w:rPr>
                        <w:noProof/>
                        <w:sz w:val="20"/>
                        <w:szCs w:val="20"/>
                      </w:rPr>
                      <w:t>7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FB6E2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163" w:rsidRDefault="009E4163" w:rsidP="00CA5701">
      <w:r>
        <w:separator/>
      </w:r>
    </w:p>
  </w:footnote>
  <w:footnote w:type="continuationSeparator" w:id="0">
    <w:p w:rsidR="009E4163" w:rsidRDefault="009E4163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</w:t>
                          </w:r>
                          <w:r w:rsidR="00A97C29">
                            <w:t>2</w:t>
                          </w:r>
                          <w:r w:rsidRPr="0070783E">
                            <w:t>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01387E" w:rsidRPr="005D5B9D" w:rsidRDefault="0070783E" w:rsidP="0070783E">
                    <w:pPr>
                      <w:pStyle w:val="Ttulo"/>
                    </w:pPr>
                    <w:r w:rsidRPr="0070783E">
                      <w:t>MIT</w:t>
                    </w:r>
                    <w:r w:rsidR="00A97C29">
                      <w:t>2</w:t>
                    </w:r>
                    <w:r w:rsidRPr="0070783E">
                      <w:t>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Default="00660BB0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14315" w:rsidRDefault="0001387E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01387E" w:rsidRPr="00514315" w:rsidRDefault="0001387E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691D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</w:t>
                          </w:r>
                          <w:r w:rsidR="00A97C29">
                            <w:t>2</w:t>
                          </w:r>
                          <w:r w:rsidRPr="0070783E">
                            <w:t>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C4691D" w:rsidRPr="005D5B9D" w:rsidRDefault="0070783E" w:rsidP="0070783E">
                    <w:pPr>
                      <w:pStyle w:val="Ttulo"/>
                    </w:pPr>
                    <w:r w:rsidRPr="0070783E">
                      <w:t>MIT</w:t>
                    </w:r>
                    <w:r w:rsidR="00A97C29">
                      <w:t>2</w:t>
                    </w:r>
                    <w:r w:rsidRPr="0070783E">
                      <w:t>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Pr="00887F50" w:rsidRDefault="0001387E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01387E" w:rsidRDefault="0001387E" w:rsidP="004E042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0138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>
          <wp:simplePos x="0" y="0"/>
          <wp:positionH relativeFrom="column">
            <wp:posOffset>-469265</wp:posOffset>
          </wp:positionH>
          <wp:positionV relativeFrom="paragraph">
            <wp:posOffset>-460432</wp:posOffset>
          </wp:positionV>
          <wp:extent cx="7562850" cy="10693129"/>
          <wp:effectExtent l="1905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908" cy="10697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1FC7"/>
    <w:multiLevelType w:val="hybridMultilevel"/>
    <w:tmpl w:val="BD785748"/>
    <w:lvl w:ilvl="0" w:tplc="0416000F">
      <w:start w:val="1"/>
      <w:numFmt w:val="decimal"/>
      <w:lvlText w:val="%1."/>
      <w:lvlJc w:val="left"/>
      <w:pPr>
        <w:ind w:left="1288" w:hanging="360"/>
      </w:p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1EE040E8"/>
    <w:multiLevelType w:val="hybridMultilevel"/>
    <w:tmpl w:val="8CAC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80658"/>
    <w:multiLevelType w:val="hybridMultilevel"/>
    <w:tmpl w:val="395CCAA8"/>
    <w:lvl w:ilvl="0" w:tplc="D38A092C">
      <w:start w:val="1"/>
      <w:numFmt w:val="bullet"/>
      <w:pStyle w:val="LC-Headi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8" w15:restartNumberingAfterBreak="0">
    <w:nsid w:val="32C73494"/>
    <w:multiLevelType w:val="multilevel"/>
    <w:tmpl w:val="50786B18"/>
    <w:lvl w:ilvl="0">
      <w:start w:val="3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FA6D7F"/>
    <w:multiLevelType w:val="hybridMultilevel"/>
    <w:tmpl w:val="8EF4B6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12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3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107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989"/>
    <w:rsid w:val="00070B9C"/>
    <w:rsid w:val="00072F3A"/>
    <w:rsid w:val="0007328D"/>
    <w:rsid w:val="000746EC"/>
    <w:rsid w:val="00075A3F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1164"/>
    <w:rsid w:val="001521DF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3AD8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AEF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5EB1"/>
    <w:rsid w:val="002768A4"/>
    <w:rsid w:val="00280A10"/>
    <w:rsid w:val="0028345B"/>
    <w:rsid w:val="00283464"/>
    <w:rsid w:val="0028478C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676E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B6BF8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163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2BCB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533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A734C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2D4D"/>
    <w:rsid w:val="0041452B"/>
    <w:rsid w:val="00416AAC"/>
    <w:rsid w:val="004177F3"/>
    <w:rsid w:val="004178C8"/>
    <w:rsid w:val="00417F88"/>
    <w:rsid w:val="00420A3F"/>
    <w:rsid w:val="004212E1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0BE0"/>
    <w:rsid w:val="0045190B"/>
    <w:rsid w:val="0045393B"/>
    <w:rsid w:val="0045409C"/>
    <w:rsid w:val="004549A4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561A"/>
    <w:rsid w:val="004757EA"/>
    <w:rsid w:val="004763B3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42EE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17C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E46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9D9"/>
    <w:rsid w:val="00557CA3"/>
    <w:rsid w:val="00557DF0"/>
    <w:rsid w:val="00561581"/>
    <w:rsid w:val="0056214A"/>
    <w:rsid w:val="005624AA"/>
    <w:rsid w:val="0056290C"/>
    <w:rsid w:val="00562A91"/>
    <w:rsid w:val="00562B6F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88C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1B57"/>
    <w:rsid w:val="00641D68"/>
    <w:rsid w:val="006420BD"/>
    <w:rsid w:val="0064216D"/>
    <w:rsid w:val="00642E1A"/>
    <w:rsid w:val="0064754A"/>
    <w:rsid w:val="00647B31"/>
    <w:rsid w:val="00650B96"/>
    <w:rsid w:val="006510DA"/>
    <w:rsid w:val="0065120C"/>
    <w:rsid w:val="00651293"/>
    <w:rsid w:val="006518FA"/>
    <w:rsid w:val="00651DB6"/>
    <w:rsid w:val="00654229"/>
    <w:rsid w:val="006543AF"/>
    <w:rsid w:val="00655E66"/>
    <w:rsid w:val="00655E6B"/>
    <w:rsid w:val="00656A0F"/>
    <w:rsid w:val="006572F2"/>
    <w:rsid w:val="0065760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323"/>
    <w:rsid w:val="00673466"/>
    <w:rsid w:val="006746C9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2D7"/>
    <w:rsid w:val="00684417"/>
    <w:rsid w:val="00684889"/>
    <w:rsid w:val="006861F2"/>
    <w:rsid w:val="006870DB"/>
    <w:rsid w:val="006907A7"/>
    <w:rsid w:val="00690E2E"/>
    <w:rsid w:val="0069120D"/>
    <w:rsid w:val="00691579"/>
    <w:rsid w:val="006918C6"/>
    <w:rsid w:val="00692238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A6A55"/>
    <w:rsid w:val="006B0275"/>
    <w:rsid w:val="006B0549"/>
    <w:rsid w:val="006B0C9B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9B9"/>
    <w:rsid w:val="006E6B80"/>
    <w:rsid w:val="006E6DAF"/>
    <w:rsid w:val="006E6F0C"/>
    <w:rsid w:val="006E7DBC"/>
    <w:rsid w:val="006F079F"/>
    <w:rsid w:val="006F1364"/>
    <w:rsid w:val="006F14F5"/>
    <w:rsid w:val="006F1577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0783E"/>
    <w:rsid w:val="0071093E"/>
    <w:rsid w:val="00710DE0"/>
    <w:rsid w:val="007126C6"/>
    <w:rsid w:val="00713789"/>
    <w:rsid w:val="0071452C"/>
    <w:rsid w:val="0071455E"/>
    <w:rsid w:val="007146D7"/>
    <w:rsid w:val="00714B25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51C8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F6F"/>
    <w:rsid w:val="00775FD8"/>
    <w:rsid w:val="00777A4A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9B9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EF1"/>
    <w:rsid w:val="007B0240"/>
    <w:rsid w:val="007B03E1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6193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23FE"/>
    <w:rsid w:val="007F3809"/>
    <w:rsid w:val="007F3A0F"/>
    <w:rsid w:val="007F3B03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2CD4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371FE"/>
    <w:rsid w:val="008408EE"/>
    <w:rsid w:val="0084354A"/>
    <w:rsid w:val="00843723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5E6B"/>
    <w:rsid w:val="00895F87"/>
    <w:rsid w:val="008A0050"/>
    <w:rsid w:val="008A095C"/>
    <w:rsid w:val="008A0A69"/>
    <w:rsid w:val="008A24E7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2B3F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280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4138"/>
    <w:rsid w:val="0092757A"/>
    <w:rsid w:val="0093099B"/>
    <w:rsid w:val="00930EFE"/>
    <w:rsid w:val="00930F97"/>
    <w:rsid w:val="009333AE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487"/>
    <w:rsid w:val="00943663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295A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DA2"/>
    <w:rsid w:val="009E2E0C"/>
    <w:rsid w:val="009E370D"/>
    <w:rsid w:val="009E4163"/>
    <w:rsid w:val="009F015C"/>
    <w:rsid w:val="009F0A3D"/>
    <w:rsid w:val="009F0FB0"/>
    <w:rsid w:val="009F1E6E"/>
    <w:rsid w:val="009F24AA"/>
    <w:rsid w:val="009F2C52"/>
    <w:rsid w:val="009F3900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2CC0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97C29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929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4FE0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08F9"/>
    <w:rsid w:val="00B41E99"/>
    <w:rsid w:val="00B44118"/>
    <w:rsid w:val="00B4456F"/>
    <w:rsid w:val="00B456A4"/>
    <w:rsid w:val="00B4595F"/>
    <w:rsid w:val="00B459EF"/>
    <w:rsid w:val="00B46622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2E2F"/>
    <w:rsid w:val="00BA3A98"/>
    <w:rsid w:val="00BA497D"/>
    <w:rsid w:val="00BA52CA"/>
    <w:rsid w:val="00BA580F"/>
    <w:rsid w:val="00BA6674"/>
    <w:rsid w:val="00BA6E9A"/>
    <w:rsid w:val="00BA7766"/>
    <w:rsid w:val="00BB037D"/>
    <w:rsid w:val="00BB0FE8"/>
    <w:rsid w:val="00BB1928"/>
    <w:rsid w:val="00BB201C"/>
    <w:rsid w:val="00BB249C"/>
    <w:rsid w:val="00BB2BAD"/>
    <w:rsid w:val="00BB3739"/>
    <w:rsid w:val="00BB42F8"/>
    <w:rsid w:val="00BB50C1"/>
    <w:rsid w:val="00BB541A"/>
    <w:rsid w:val="00BB5B9F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9FE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B21"/>
    <w:rsid w:val="00C53CF1"/>
    <w:rsid w:val="00C5429A"/>
    <w:rsid w:val="00C5492D"/>
    <w:rsid w:val="00C54989"/>
    <w:rsid w:val="00C54C98"/>
    <w:rsid w:val="00C552F1"/>
    <w:rsid w:val="00C571B6"/>
    <w:rsid w:val="00C57512"/>
    <w:rsid w:val="00C60031"/>
    <w:rsid w:val="00C634F5"/>
    <w:rsid w:val="00C65791"/>
    <w:rsid w:val="00C65C92"/>
    <w:rsid w:val="00C66FB6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5B2"/>
    <w:rsid w:val="00C836B2"/>
    <w:rsid w:val="00C8395B"/>
    <w:rsid w:val="00C84593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E76D5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2533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4B4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A162B"/>
    <w:rsid w:val="00DA19B0"/>
    <w:rsid w:val="00DA3CA8"/>
    <w:rsid w:val="00DA3FE8"/>
    <w:rsid w:val="00DA4AB5"/>
    <w:rsid w:val="00DA5771"/>
    <w:rsid w:val="00DA675F"/>
    <w:rsid w:val="00DA6C6A"/>
    <w:rsid w:val="00DA6ED9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6609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0DDA"/>
    <w:rsid w:val="00E014D6"/>
    <w:rsid w:val="00E01BE8"/>
    <w:rsid w:val="00E01D27"/>
    <w:rsid w:val="00E0282B"/>
    <w:rsid w:val="00E034EF"/>
    <w:rsid w:val="00E03ECD"/>
    <w:rsid w:val="00E05598"/>
    <w:rsid w:val="00E05668"/>
    <w:rsid w:val="00E0768B"/>
    <w:rsid w:val="00E114A2"/>
    <w:rsid w:val="00E1284F"/>
    <w:rsid w:val="00E131A0"/>
    <w:rsid w:val="00E14899"/>
    <w:rsid w:val="00E15312"/>
    <w:rsid w:val="00E15A8B"/>
    <w:rsid w:val="00E16C92"/>
    <w:rsid w:val="00E209C5"/>
    <w:rsid w:val="00E24ED5"/>
    <w:rsid w:val="00E255E1"/>
    <w:rsid w:val="00E261DB"/>
    <w:rsid w:val="00E304C9"/>
    <w:rsid w:val="00E3182B"/>
    <w:rsid w:val="00E31C41"/>
    <w:rsid w:val="00E334D1"/>
    <w:rsid w:val="00E33BF9"/>
    <w:rsid w:val="00E33CB2"/>
    <w:rsid w:val="00E35997"/>
    <w:rsid w:val="00E368A9"/>
    <w:rsid w:val="00E36AF5"/>
    <w:rsid w:val="00E36E63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037C"/>
    <w:rsid w:val="00E5148E"/>
    <w:rsid w:val="00E5312C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0E5E"/>
    <w:rsid w:val="00E81930"/>
    <w:rsid w:val="00E81B55"/>
    <w:rsid w:val="00E82B89"/>
    <w:rsid w:val="00E82C5B"/>
    <w:rsid w:val="00E832EA"/>
    <w:rsid w:val="00E8379B"/>
    <w:rsid w:val="00E83D12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00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30B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726"/>
    <w:rsid w:val="00ED2CB9"/>
    <w:rsid w:val="00ED4795"/>
    <w:rsid w:val="00ED4FC8"/>
    <w:rsid w:val="00ED55D8"/>
    <w:rsid w:val="00ED5914"/>
    <w:rsid w:val="00ED5E2B"/>
    <w:rsid w:val="00EE0ABB"/>
    <w:rsid w:val="00EE15ED"/>
    <w:rsid w:val="00EE1733"/>
    <w:rsid w:val="00EE1953"/>
    <w:rsid w:val="00EE3327"/>
    <w:rsid w:val="00EE442E"/>
    <w:rsid w:val="00EE55B9"/>
    <w:rsid w:val="00EE5DCB"/>
    <w:rsid w:val="00EE6C7C"/>
    <w:rsid w:val="00EE7C8A"/>
    <w:rsid w:val="00EE7F4B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9B1"/>
    <w:rsid w:val="00F14926"/>
    <w:rsid w:val="00F15168"/>
    <w:rsid w:val="00F16349"/>
    <w:rsid w:val="00F17A13"/>
    <w:rsid w:val="00F200A3"/>
    <w:rsid w:val="00F20570"/>
    <w:rsid w:val="00F20628"/>
    <w:rsid w:val="00F21102"/>
    <w:rsid w:val="00F211A7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6F9"/>
    <w:rsid w:val="00F33964"/>
    <w:rsid w:val="00F339AD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3898"/>
    <w:rsid w:val="00FF5695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3C77FD63-3562-4BF1-94E4-09BEE518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537603"/>
    <w:pPr>
      <w:keepNext/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eastAsia="Times New Roman"/>
      <w:sz w:val="18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70783E"/>
    <w:pPr>
      <w:spacing w:before="240" w:after="60"/>
      <w:ind w:left="567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70783E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70783E"/>
    <w:pPr>
      <w:tabs>
        <w:tab w:val="clear" w:pos="480"/>
        <w:tab w:val="clear" w:pos="8828"/>
        <w:tab w:val="left" w:pos="567"/>
        <w:tab w:val="left" w:pos="720"/>
        <w:tab w:val="right" w:leader="dot" w:pos="8861"/>
        <w:tab w:val="left" w:leader="dot" w:pos="9781"/>
      </w:tabs>
      <w:spacing w:before="120" w:after="40"/>
      <w:ind w:left="284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lientes\IMESP\MIT20144%20-%20Especifica&#231;&#227;o\MIT2044%20-%20Especificacao_de_Personalizacao%20-%20Portal%20Corporativo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34F76-0DF9-482F-B57C-93777390E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v1.dotx</Template>
  <TotalTime>3796</TotalTime>
  <Pages>8</Pages>
  <Words>1347</Words>
  <Characters>7277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8607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 Vieira Nicolino</dc:creator>
  <cp:lastModifiedBy>Elton Teodoro Alves</cp:lastModifiedBy>
  <cp:revision>39</cp:revision>
  <cp:lastPrinted>2017-02-20T13:03:00Z</cp:lastPrinted>
  <dcterms:created xsi:type="dcterms:W3CDTF">2015-03-30T12:33:00Z</dcterms:created>
  <dcterms:modified xsi:type="dcterms:W3CDTF">2017-03-03T19:14:00Z</dcterms:modified>
</cp:coreProperties>
</file>